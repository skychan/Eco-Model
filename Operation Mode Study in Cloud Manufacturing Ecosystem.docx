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EndPr/>
      <w:sdtContent>
        <w:sdt>
          <w:sdtPr>
            <w:rPr>
              <w:rFonts w:hint="eastAsia"/>
              <w:sz w:val="20"/>
              <w:szCs w:val="18"/>
              <w:lang w:val="en-GB"/>
            </w:rPr>
            <w:id w:val="-703245115"/>
            <w:lock w:val="sdtContentLocked"/>
            <w:placeholder>
              <w:docPart w:val="F75DF59D736A48978BCEF4FA7B98CBE5"/>
            </w:placeholder>
          </w:sdtPr>
          <w:sdtEnd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w:t>
      </w:r>
      <w:r w:rsidR="00D42AEE">
        <w:t xml:space="preserve">orm or system framework [2, 3], </w:t>
      </w:r>
      <w:proofErr w:type="spellStart"/>
      <w:proofErr w:type="gramStart"/>
      <w:r>
        <w:t>Lv</w:t>
      </w:r>
      <w:proofErr w:type="spellEnd"/>
      <w:r w:rsidR="00D42AEE">
        <w:t xml:space="preserve"> </w:t>
      </w:r>
      <w:r>
        <w:t>used the list of views to depict this multi-layer architecture [4]</w:t>
      </w:r>
      <w:proofErr w:type="gramEnd"/>
      <w:r>
        <w:t>.</w:t>
      </w:r>
    </w:p>
    <w:p w:rsidR="00D474AE" w:rsidRDefault="00140221" w:rsidP="00140221">
      <w:pPr>
        <w:pStyle w:val="Els-body-text"/>
      </w:pPr>
      <w:proofErr w:type="spellStart"/>
      <w:r>
        <w:t>Servitization</w:t>
      </w:r>
      <w:proofErr w:type="spellEnd"/>
      <w:r>
        <w:t xml:space="preserve">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 xml:space="preserve">MRP and Kanban production system [10]. </w:t>
      </w:r>
      <w:proofErr w:type="spellStart"/>
      <w:r>
        <w:t>Mourtzis</w:t>
      </w:r>
      <w:proofErr w:type="spellEnd"/>
      <w:r>
        <w:t xml:space="preserve">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Pr>
          <w:sz w:val="14"/>
          <w:szCs w:val="14"/>
        </w:rPr>
        <w:tab/>
      </w:r>
      <w:r w:rsidR="00A37193" w:rsidRPr="00FB4383">
        <w:rPr>
          <w:sz w:val="14"/>
          <w:szCs w:val="14"/>
        </w:rPr>
        <w:t>Resource member’s capacity contribution set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sidRPr="00FB4383">
        <w:rPr>
          <w:sz w:val="14"/>
          <w:szCs w:val="14"/>
        </w:rPr>
        <w:t xml:space="preserve"> that consists of all the capacities of type </w:t>
      </w:r>
      <m:oMath>
        <m:r>
          <w:rPr>
            <w:rFonts w:ascii="Cambria Math" w:hAnsi="Cambria Math"/>
            <w:sz w:val="14"/>
            <w:szCs w:val="14"/>
          </w:rPr>
          <m:t>α</m:t>
        </m:r>
      </m:oMath>
      <w:r w:rsidR="00A37193"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7543BD"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operating of ecosystem begins with void, then there comes the registration of provider and demander.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w:t>
      </w:r>
      <w:r>
        <w:lastRenderedPageBreak/>
        <w:t xml:space="preserve">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xml:space="preserve">. This plan is much like the settings in </w:t>
      </w:r>
      <w:proofErr w:type="gramStart"/>
      <w:r>
        <w:t>RCPSP[</w:t>
      </w:r>
      <w:proofErr w:type="gramEnd"/>
      <w:r>
        <w:t xml:space="preserve">13] except that the task here need </w:t>
      </w:r>
      <w:r w:rsidRPr="009D66A1">
        <w:t>to be processed with resource cooperation</w:t>
      </w:r>
      <w:r>
        <w:t>.</w:t>
      </w:r>
    </w:p>
    <w:p w:rsidR="00FA2E27" w:rsidRDefault="009D66A1" w:rsidP="00FA2E27">
      <w:pPr>
        <w:keepNext/>
        <w:jc w:val="center"/>
      </w:pPr>
      <w:r>
        <w:rPr>
          <w:noProof/>
          <w:lang w:val="en-US" w:eastAsia="zh-CN"/>
        </w:rPr>
        <w:drawing>
          <wp:inline distT="0" distB="0" distL="0" distR="0">
            <wp:extent cx="997615" cy="2887176"/>
            <wp:effectExtent l="7938" t="0" r="952" b="953"/>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s.jpg"/>
                    <pic:cNvPicPr/>
                  </pic:nvPicPr>
                  <pic:blipFill rotWithShape="1">
                    <a:blip r:embed="rId13">
                      <a:extLst>
                        <a:ext uri="{28A0092B-C50C-407E-A947-70E740481C1C}">
                          <a14:useLocalDpi xmlns:a14="http://schemas.microsoft.com/office/drawing/2010/main" val="0"/>
                        </a:ext>
                      </a:extLst>
                    </a:blip>
                    <a:srcRect l="27578" t="9082" r="31131" b="6474"/>
                    <a:stretch/>
                  </pic:blipFill>
                  <pic:spPr bwMode="auto">
                    <a:xfrm rot="5400000">
                      <a:off x="0" y="0"/>
                      <a:ext cx="1004628" cy="2907473"/>
                    </a:xfrm>
                    <a:prstGeom prst="rect">
                      <a:avLst/>
                    </a:prstGeom>
                    <a:ln>
                      <a:noFill/>
                    </a:ln>
                    <a:extLst>
                      <a:ext uri="{53640926-AAD7-44D8-BBD7-CCE9431645EC}">
                        <a14:shadowObscured xmlns:a14="http://schemas.microsoft.com/office/drawing/2010/main"/>
                      </a:ext>
                    </a:extLst>
                  </pic:spPr>
                </pic:pic>
              </a:graphicData>
            </a:graphic>
          </wp:inline>
        </w:drawing>
      </w:r>
    </w:p>
    <w:p w:rsidR="00FA2E27" w:rsidRDefault="00FA2E27" w:rsidP="00FA2E27">
      <w:pPr>
        <w:pStyle w:val="a3"/>
        <w:jc w:val="center"/>
      </w:pPr>
      <w:r>
        <w:t xml:space="preserve">Fig. </w:t>
      </w:r>
      <w:r>
        <w:fldChar w:fldCharType="begin"/>
      </w:r>
      <w:r>
        <w:instrText xml:space="preserve"> SEQ Fig. \* ARABIC </w:instrText>
      </w:r>
      <w:r>
        <w:fldChar w:fldCharType="separate"/>
      </w:r>
      <w:r w:rsidR="00741DBE">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1" w:name="OLE_LINK6"/>
      <w:r>
        <w:t>vicissitude</w:t>
      </w:r>
      <w:bookmarkEnd w:id="1"/>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054D93" w:rsidP="00054D93">
      <w:pPr>
        <w:keepNext/>
        <w:jc w:val="center"/>
      </w:pPr>
      <w:r>
        <w:rPr>
          <w:noProof/>
          <w:lang w:val="en-US" w:eastAsia="zh-CN"/>
        </w:rPr>
        <w:drawing>
          <wp:inline distT="0" distB="0" distL="0" distR="0">
            <wp:extent cx="639579" cy="2498060"/>
            <wp:effectExtent l="4445"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iginal mode.jpg"/>
                    <pic:cNvPicPr/>
                  </pic:nvPicPr>
                  <pic:blipFill rotWithShape="1">
                    <a:blip r:embed="rId14">
                      <a:extLst>
                        <a:ext uri="{28A0092B-C50C-407E-A947-70E740481C1C}">
                          <a14:useLocalDpi xmlns:a14="http://schemas.microsoft.com/office/drawing/2010/main" val="0"/>
                        </a:ext>
                      </a:extLst>
                    </a:blip>
                    <a:srcRect l="38683" t="21616" r="39722" b="18780"/>
                    <a:stretch/>
                  </pic:blipFill>
                  <pic:spPr bwMode="auto">
                    <a:xfrm rot="5400000">
                      <a:off x="0" y="0"/>
                      <a:ext cx="668313" cy="2610287"/>
                    </a:xfrm>
                    <a:prstGeom prst="rect">
                      <a:avLst/>
                    </a:prstGeom>
                    <a:ln>
                      <a:noFill/>
                    </a:ln>
                    <a:extLst>
                      <a:ext uri="{53640926-AAD7-44D8-BBD7-CCE9431645EC}">
                        <a14:shadowObscured xmlns:a14="http://schemas.microsoft.com/office/drawing/2010/main"/>
                      </a:ext>
                    </a:extLst>
                  </pic:spPr>
                </pic:pic>
              </a:graphicData>
            </a:graphic>
          </wp:inline>
        </w:drawing>
      </w:r>
    </w:p>
    <w:p w:rsidR="00054D93" w:rsidRDefault="00054D93" w:rsidP="00054D93">
      <w:pPr>
        <w:pStyle w:val="a3"/>
        <w:jc w:val="center"/>
      </w:pPr>
      <w:r>
        <w:t xml:space="preserve">Fig. </w:t>
      </w:r>
      <w:r>
        <w:fldChar w:fldCharType="begin"/>
      </w:r>
      <w:r>
        <w:instrText xml:space="preserve"> SEQ Fig. \* ARABIC </w:instrText>
      </w:r>
      <w:r>
        <w:fldChar w:fldCharType="separate"/>
      </w:r>
      <w:r w:rsidR="00741DBE">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Pr="00B03D16" w:rsidRDefault="005A4257" w:rsidP="00D426CB">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making of demander can be described</w:t>
      </w:r>
      <w:r>
        <w:t xml:space="preserve"> as follows,</w:t>
      </w:r>
    </w:p>
    <w:p w:rsidR="00D426CB" w:rsidRDefault="00D426CB" w:rsidP="00D426CB">
      <w:pPr>
        <w:tabs>
          <w:tab w:val="center" w:pos="2480"/>
          <w:tab w:val="right" w:pos="4960"/>
        </w:tabs>
      </w:pPr>
      <w:r>
        <w:tab/>
      </w:r>
      <w:r w:rsidR="002412A6" w:rsidRPr="002412A6">
        <w:rPr>
          <w:position w:val="-20"/>
        </w:rPr>
        <w:object w:dxaOrig="222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15pt;height:24.15pt" o:ole="">
            <v:imagedata r:id="rId15" o:title=""/>
          </v:shape>
          <o:OLEObject Type="Embed" ProgID="Equation.DSMT4" ShapeID="_x0000_i1025" DrawAspect="Content" ObjectID="_1536132548" r:id="rId16"/>
        </w:object>
      </w:r>
      <w:r>
        <w:tab/>
      </w:r>
      <w:r w:rsidR="00C87DAC">
        <w:t xml:space="preserve"> </w:t>
      </w:r>
      <w:r w:rsidR="00C87DAC">
        <w:fldChar w:fldCharType="begin"/>
      </w:r>
      <w:r w:rsidR="00C87DAC">
        <w:instrText xml:space="preserve"> MACROBUTTON MTPlaceRef \* MERGEFORMAT </w:instrText>
      </w:r>
      <w:r w:rsidR="00C87DAC">
        <w:fldChar w:fldCharType="begin"/>
      </w:r>
      <w:r w:rsidR="00C87DAC">
        <w:instrText xml:space="preserve"> SEQ MTEqn \h \* MERGEFORMAT </w:instrText>
      </w:r>
      <w:r w:rsidR="00C87DAC">
        <w:fldChar w:fldCharType="end"/>
      </w:r>
      <w:bookmarkStart w:id="4" w:name="ZEqnNum777258"/>
      <w:r w:rsidR="00C87DAC">
        <w:instrText>(</w:instrText>
      </w:r>
      <w:r w:rsidR="007543BD">
        <w:fldChar w:fldCharType="begin"/>
      </w:r>
      <w:r w:rsidR="007543BD">
        <w:instrText xml:space="preserve"> SEQ MTEqn \c \* Arabic \* MERGEFORMAT </w:instrText>
      </w:r>
      <w:r w:rsidR="007543BD">
        <w:fldChar w:fldCharType="separate"/>
      </w:r>
      <w:r w:rsidR="00741DBE">
        <w:rPr>
          <w:noProof/>
        </w:rPr>
        <w:instrText>1</w:instrText>
      </w:r>
      <w:r w:rsidR="007543BD">
        <w:rPr>
          <w:noProof/>
        </w:rPr>
        <w:fldChar w:fldCharType="end"/>
      </w:r>
      <w:r w:rsidR="00C87DAC">
        <w:instrText>)</w:instrText>
      </w:r>
      <w:bookmarkEnd w:id="4"/>
      <w:r w:rsidR="00C87DAC">
        <w:fldChar w:fldCharType="end"/>
      </w:r>
    </w:p>
    <w:p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51E72FE6" wp14:editId="2D257002">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677CB3" w:rsidRDefault="00677CB3"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72F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rsidR="00677CB3" w:rsidRDefault="00677CB3" w:rsidP="00D426CB">
                      <w:pPr>
                        <w:jc w:val="center"/>
                      </w:pPr>
                    </w:p>
                  </w:txbxContent>
                </v:textbox>
              </v:shape>
            </w:pict>
          </mc:Fallback>
        </mc:AlternateContent>
      </w:r>
      <w:r>
        <w:tab/>
      </w:r>
      <w:r w:rsidRPr="00130408">
        <w:rPr>
          <w:position w:val="-14"/>
        </w:rPr>
        <w:object w:dxaOrig="940" w:dyaOrig="340">
          <v:shape id="_x0000_i1026" type="#_x0000_t75" style="width:47.85pt;height:16.6pt" o:ole="">
            <v:imagedata r:id="rId17" o:title=""/>
          </v:shape>
          <o:OLEObject Type="Embed" ProgID="Equation.DSMT4" ShapeID="_x0000_i1026" DrawAspect="Content" ObjectID="_1536132549" r:id="rId18"/>
        </w:object>
      </w:r>
      <w:r>
        <w:tab/>
      </w:r>
      <w:r w:rsidRPr="00B03D16">
        <w:rPr>
          <w:position w:val="-12"/>
        </w:rPr>
        <w:object w:dxaOrig="620" w:dyaOrig="320">
          <v:shape id="_x0000_i1027" type="#_x0000_t75" style="width:31.65pt;height:16.6pt" o:ole="">
            <v:imagedata r:id="rId19" o:title=""/>
          </v:shape>
          <o:OLEObject Type="Embed" ProgID="Equation.DSMT4" ShapeID="_x0000_i1027" DrawAspect="Content" ObjectID="_1536132550" r:id="rId20"/>
        </w:object>
      </w:r>
      <w:r>
        <w:tab/>
      </w:r>
      <w:r w:rsidR="00C87DAC">
        <w:fldChar w:fldCharType="begin"/>
      </w:r>
      <w:r w:rsidR="00C87DAC">
        <w:instrText xml:space="preserve"> MACROBUTTON MTPlaceRef \* MERGEFORMAT </w:instrText>
      </w:r>
      <w:r w:rsidR="00C87DAC">
        <w:fldChar w:fldCharType="begin"/>
      </w:r>
      <w:r w:rsidR="00C87DAC">
        <w:instrText xml:space="preserve"> SEQ MTEqn \h \* MERGEFORMAT </w:instrText>
      </w:r>
      <w:r w:rsidR="00C87DAC">
        <w:fldChar w:fldCharType="end"/>
      </w:r>
      <w:r w:rsidR="00C87DAC">
        <w:instrText>(</w:instrText>
      </w:r>
      <w:r w:rsidR="007543BD">
        <w:fldChar w:fldCharType="begin"/>
      </w:r>
      <w:r w:rsidR="007543BD">
        <w:instrText xml:space="preserve"> SEQ MTEqn \c \* Arabic \* MERGEFORMAT </w:instrText>
      </w:r>
      <w:r w:rsidR="007543BD">
        <w:fldChar w:fldCharType="separate"/>
      </w:r>
      <w:r w:rsidR="00741DBE">
        <w:rPr>
          <w:noProof/>
        </w:rPr>
        <w:instrText>2</w:instrText>
      </w:r>
      <w:r w:rsidR="007543BD">
        <w:rPr>
          <w:noProof/>
        </w:rPr>
        <w:fldChar w:fldCharType="end"/>
      </w:r>
      <w:r w:rsidR="00C87DAC">
        <w:instrText>)</w:instrText>
      </w:r>
      <w:r w:rsidR="00C87DAC">
        <w:fldChar w:fldCharType="end"/>
      </w:r>
    </w:p>
    <w:p w:rsidR="00D426CB" w:rsidRDefault="00D426CB" w:rsidP="00D426CB">
      <w:pPr>
        <w:tabs>
          <w:tab w:val="left" w:pos="709"/>
          <w:tab w:val="left" w:pos="3828"/>
          <w:tab w:val="right" w:pos="4960"/>
        </w:tabs>
      </w:pPr>
      <w:r>
        <w:tab/>
      </w:r>
      <w:r w:rsidRPr="00B03D16">
        <w:rPr>
          <w:position w:val="-14"/>
        </w:rPr>
        <w:object w:dxaOrig="2860" w:dyaOrig="380">
          <v:shape id="_x0000_i1028" type="#_x0000_t75" style="width:142.4pt;height:18.6pt" o:ole="">
            <v:imagedata r:id="rId21" o:title=""/>
          </v:shape>
          <o:OLEObject Type="Embed" ProgID="Equation.DSMT4" ShapeID="_x0000_i1028" DrawAspect="Content" ObjectID="_1536132551" r:id="rId22"/>
        </w:object>
      </w:r>
      <w:r>
        <w:t xml:space="preserve"> </w:t>
      </w:r>
      <w:r>
        <w:tab/>
      </w:r>
      <w:r w:rsidRPr="00B03D16">
        <w:rPr>
          <w:position w:val="-12"/>
        </w:rPr>
        <w:object w:dxaOrig="620" w:dyaOrig="320">
          <v:shape id="_x0000_i1029" type="#_x0000_t75" style="width:31.65pt;height:16.6pt" o:ole="">
            <v:imagedata r:id="rId19" o:title=""/>
          </v:shape>
          <o:OLEObject Type="Embed" ProgID="Equation.DSMT4" ShapeID="_x0000_i1029" DrawAspect="Content" ObjectID="_1536132552" r:id="rId23"/>
        </w:object>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3</w:instrText>
      </w:r>
      <w:r w:rsidR="007543BD">
        <w:rPr>
          <w:noProof/>
        </w:rPr>
        <w:fldChar w:fldCharType="end"/>
      </w:r>
      <w:r w:rsidR="00741DBE">
        <w:instrText>)</w:instrText>
      </w:r>
      <w:r w:rsidR="00741DBE">
        <w:fldChar w:fldCharType="end"/>
      </w:r>
    </w:p>
    <w:p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1046D452" wp14:editId="084C0E3B">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CB3" w:rsidRPr="00665FDC" w:rsidRDefault="00677CB3">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46D452"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rsidR="00677CB3" w:rsidRPr="00665FDC" w:rsidRDefault="00677CB3">
                      <w:pPr>
                        <w:rPr>
                          <w:i/>
                          <w:lang w:val="en-US"/>
                        </w:rPr>
                      </w:pPr>
                      <w:proofErr w:type="spellStart"/>
                      <w:r w:rsidRPr="00665FDC">
                        <w:rPr>
                          <w:rFonts w:hint="eastAsia"/>
                          <w:i/>
                          <w:lang w:val="en-US"/>
                        </w:rPr>
                        <w:t>s.t.</w:t>
                      </w:r>
                      <w:proofErr w:type="spellEnd"/>
                    </w:p>
                  </w:txbxContent>
                </v:textbox>
              </v:shape>
            </w:pict>
          </mc:Fallback>
        </mc:AlternateContent>
      </w:r>
      <w:r w:rsidR="00D426CB">
        <w:tab/>
      </w:r>
      <w:r w:rsidR="00D426CB" w:rsidRPr="00B03D16">
        <w:rPr>
          <w:position w:val="-30"/>
        </w:rPr>
        <w:object w:dxaOrig="1320" w:dyaOrig="520">
          <v:shape id="_x0000_i1030" type="#_x0000_t75" style="width:66.85pt;height:24.9pt" o:ole="">
            <v:imagedata r:id="rId24" o:title=""/>
          </v:shape>
          <o:OLEObject Type="Embed" ProgID="Equation.DSMT4" ShapeID="_x0000_i1030" DrawAspect="Content" ObjectID="_1536132553" r:id="rId25"/>
        </w:object>
      </w:r>
      <w:r w:rsidR="00C87DAC">
        <w:tab/>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4</w:instrText>
      </w:r>
      <w:r w:rsidR="007543BD">
        <w:rPr>
          <w:noProof/>
        </w:rPr>
        <w:fldChar w:fldCharType="end"/>
      </w:r>
      <w:r w:rsidR="00741DBE">
        <w:instrText>)</w:instrText>
      </w:r>
      <w:r w:rsidR="00741DBE">
        <w:fldChar w:fldCharType="end"/>
      </w:r>
    </w:p>
    <w:p w:rsidR="00D426CB" w:rsidRDefault="00D426CB" w:rsidP="00D426CB">
      <w:pPr>
        <w:tabs>
          <w:tab w:val="left" w:pos="709"/>
          <w:tab w:val="left" w:pos="3828"/>
          <w:tab w:val="right" w:pos="4960"/>
        </w:tabs>
      </w:pPr>
      <w:r>
        <w:tab/>
      </w:r>
      <w:r w:rsidRPr="00B03D16">
        <w:rPr>
          <w:position w:val="-20"/>
        </w:rPr>
        <w:object w:dxaOrig="1900" w:dyaOrig="499">
          <v:shape id="_x0000_i1031" type="#_x0000_t75" style="width:96.15pt;height:24.15pt" o:ole="">
            <v:imagedata r:id="rId26" o:title=""/>
          </v:shape>
          <o:OLEObject Type="Embed" ProgID="Equation.DSMT4" ShapeID="_x0000_i1031" DrawAspect="Content" ObjectID="_1536132554" r:id="rId27"/>
        </w:object>
      </w:r>
      <w:r w:rsidR="00C87DAC">
        <w:t xml:space="preserve"> </w:t>
      </w:r>
      <w:r w:rsidR="00C87DAC">
        <w:tab/>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5</w:instrText>
      </w:r>
      <w:r w:rsidR="007543BD">
        <w:rPr>
          <w:noProof/>
        </w:rPr>
        <w:fldChar w:fldCharType="end"/>
      </w:r>
      <w:r w:rsidR="00741DBE">
        <w:instrText>)</w:instrText>
      </w:r>
      <w:r w:rsidR="00741DBE">
        <w:fldChar w:fldCharType="end"/>
      </w:r>
    </w:p>
    <w:p w:rsidR="00D426CB" w:rsidRDefault="00D426CB" w:rsidP="00D426CB">
      <w:pPr>
        <w:tabs>
          <w:tab w:val="left" w:pos="709"/>
          <w:tab w:val="left" w:pos="3828"/>
          <w:tab w:val="right" w:pos="4960"/>
        </w:tabs>
      </w:pPr>
      <w:r>
        <w:tab/>
      </w:r>
      <w:r w:rsidRPr="00B03D16">
        <w:rPr>
          <w:position w:val="-14"/>
        </w:rPr>
        <w:object w:dxaOrig="1700" w:dyaOrig="380">
          <v:shape id="_x0000_i1032" type="#_x0000_t75" style="width:85.45pt;height:18.6pt" o:ole="">
            <v:imagedata r:id="rId28" o:title=""/>
          </v:shape>
          <o:OLEObject Type="Embed" ProgID="Equation.DSMT4" ShapeID="_x0000_i1032" DrawAspect="Content" ObjectID="_1536132555" r:id="rId29"/>
        </w:object>
      </w:r>
      <w:r>
        <w:tab/>
      </w:r>
      <w:r w:rsidRPr="00B03D16">
        <w:rPr>
          <w:position w:val="-12"/>
        </w:rPr>
        <w:object w:dxaOrig="620" w:dyaOrig="320">
          <v:shape id="_x0000_i1033" type="#_x0000_t75" style="width:31.65pt;height:16.6pt" o:ole="">
            <v:imagedata r:id="rId19" o:title=""/>
          </v:shape>
          <o:OLEObject Type="Embed" ProgID="Equation.DSMT4" ShapeID="_x0000_i1033" DrawAspect="Content" ObjectID="_1536132556" r:id="rId30"/>
        </w:object>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6</w:instrText>
      </w:r>
      <w:r w:rsidR="007543BD">
        <w:rPr>
          <w:noProof/>
        </w:rPr>
        <w:fldChar w:fldCharType="end"/>
      </w:r>
      <w:r w:rsidR="00741DBE">
        <w:instrText>)</w:instrText>
      </w:r>
      <w:r w:rsidR="00741DBE">
        <w:fldChar w:fldCharType="end"/>
      </w:r>
    </w:p>
    <w:p w:rsidR="00D426CB" w:rsidRDefault="00800099" w:rsidP="00D426CB">
      <w:pPr>
        <w:pStyle w:val="Els-body-text"/>
      </w:pPr>
      <w:r>
        <w:t xml:space="preserve">The multi-objective in Eq. 1 aims at high quality, high resource owner rank and low waiting queue length. Eq. 2 </w:t>
      </w:r>
      <w:r w:rsidR="005A4257">
        <w:t>en</w:t>
      </w:r>
      <w:r>
        <w:t>sure</w:t>
      </w:r>
      <w:r w:rsidR="005A4257">
        <w:t>s</w:t>
      </w:r>
      <w:r>
        <w:t xml:space="preserve"> th</w:t>
      </w:r>
      <w:r w:rsidR="005A4257">
        <w:t>e</w:t>
      </w:r>
      <w:r>
        <w:t xml:space="preserve"> resource capacity</w:t>
      </w:r>
      <w:r w:rsidR="005A4257">
        <w:t xml:space="preserve"> is capable to process the task-</w:t>
      </w:r>
      <w:r>
        <w:t>part, Eq. 3–4 restrict the resource candidates’ type in the task configuration, Eq. 5–6 describe decision variable, the demander should make decision to select resource in each type.</w:t>
      </w:r>
    </w:p>
    <w:p w:rsidR="00E52FC6" w:rsidRDefault="00AE5F05" w:rsidP="00AE5F05">
      <w:pPr>
        <w:pStyle w:val="Els-body-text"/>
      </w:pPr>
      <w:r>
        <w:lastRenderedPageBreak/>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5" w:name="OLE_LINK2"/>
      <w:r w:rsidRPr="00D426CB">
        <w:t>Incubation mode</w:t>
      </w:r>
    </w:p>
    <w:bookmarkEnd w:id="5"/>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636561" w:rsidP="00BB6AF9">
      <w:pPr>
        <w:keepNext/>
        <w:jc w:val="center"/>
      </w:pPr>
      <w:r>
        <w:rPr>
          <w:noProof/>
          <w:lang w:val="en-US" w:eastAsia="zh-CN"/>
        </w:rPr>
        <w:drawing>
          <wp:inline distT="0" distB="0" distL="0" distR="0">
            <wp:extent cx="583886" cy="1897026"/>
            <wp:effectExtent l="0" t="889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jpg"/>
                    <pic:cNvPicPr/>
                  </pic:nvPicPr>
                  <pic:blipFill rotWithShape="1">
                    <a:blip r:embed="rId31">
                      <a:extLst>
                        <a:ext uri="{28A0092B-C50C-407E-A947-70E740481C1C}">
                          <a14:useLocalDpi xmlns:a14="http://schemas.microsoft.com/office/drawing/2010/main" val="0"/>
                        </a:ext>
                      </a:extLst>
                    </a:blip>
                    <a:srcRect l="42974" t="36678" r="45057" b="35843"/>
                    <a:stretch/>
                  </pic:blipFill>
                  <pic:spPr bwMode="auto">
                    <a:xfrm rot="5400000">
                      <a:off x="0" y="0"/>
                      <a:ext cx="590794" cy="1919469"/>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741DBE">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1. </w:t>
      </w:r>
      <w:r w:rsidR="00D42AEE">
        <w:t>Respond behavior</w:t>
      </w:r>
    </w:p>
    <w:p w:rsidR="00B03D16" w:rsidRDefault="00D42AEE" w:rsidP="00DE43D7">
      <w:pPr>
        <w:pStyle w:val="Els-body-text"/>
        <w:ind w:firstLine="0"/>
      </w:pPr>
      <w:r>
        <w:t xml:space="preserve">Similar with response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to</w:t>
      </w:r>
      <w:r>
        <w:rPr>
          <w:lang w:eastAsia="zh-CN"/>
        </w:rPr>
        <w:t xml:space="preserv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in original mode,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t xml:space="preserve">can also respond to </w:t>
      </w:r>
      <w:r w:rsidR="00062771">
        <w:rPr>
          <w:rFonts w:hint="eastAsia"/>
        </w:rPr>
        <w:t>type-</w:t>
      </w:r>
      <w:r w:rsidR="00292487">
        <w:rPr>
          <w:rFonts w:hint="eastAsia"/>
        </w:rPr>
        <w:t xml:space="preserve">matched </w:t>
      </w:r>
      <w:r>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xml:space="preserve">), as long </w:t>
      </w:r>
      <w:proofErr w:type="gramStart"/>
      <w:r w:rsidR="00292487">
        <w:rPr>
          <w:rFonts w:hint="eastAsia"/>
        </w:rPr>
        <w:t>as</w:t>
      </w:r>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was finally selected,</w:t>
      </w:r>
      <w:r>
        <w:rPr>
          <w:lang w:eastAsia="zh-CN"/>
        </w:rPr>
        <w:t xml:space="preserve"> both </w:t>
      </w:r>
      <w:r w:rsidR="00292487">
        <w:t xml:space="preserve">available capacity and capacity will </w:t>
      </w:r>
      <w:r>
        <w:t xml:space="preserve">be </w:t>
      </w:r>
      <w:proofErr w:type="gramStart"/>
      <w:r w:rsidR="00292487">
        <w:t>change</w:t>
      </w:r>
      <w:r>
        <w:t xml:space="preserve">d </w:t>
      </w:r>
      <w:r w:rsidR="00292487">
        <w:t xml:space="preserve"> as</w:t>
      </w:r>
      <w:proofErr w:type="gramEnd"/>
      <w:r>
        <w:t xml:space="preserve"> required</w:t>
      </w:r>
      <w:r w:rsidR="00292487">
        <w:t xml:space="preserve">, and these capacity will not be </w:t>
      </w:r>
      <w:r w:rsidR="00DE43D7" w:rsidRPr="00DE43D7">
        <w:t>restored</w:t>
      </w:r>
      <w:r w:rsidR="00292487">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proofErr w:type="gramStart"/>
      <w:r w:rsidR="00292487">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was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FB3915" w:rsidRDefault="001D2B9F" w:rsidP="00D42AEE">
      <w:pPr>
        <w:pStyle w:val="Els-body-text"/>
        <w:rPr>
          <w:lang w:eastAsia="zh-CN"/>
        </w:rPr>
      </w:pPr>
      <w:r>
        <w:t>Apart from</w:t>
      </w:r>
      <w:r w:rsidR="00995C72">
        <w:t xml:space="preserve"> the condition </w:t>
      </w:r>
      <w:proofErr w:type="gramStart"/>
      <w:r w:rsidR="00995C72">
        <w:t>that</w:t>
      </w:r>
      <w:r>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a set of selected resources with type </w:t>
      </w:r>
      <m:oMath>
        <m:r>
          <w:rPr>
            <w:rFonts w:ascii="Cambria Math" w:hAnsi="Cambria Math"/>
          </w:rPr>
          <m:t>α</m:t>
        </m:r>
      </m:oMath>
      <w:r w:rsidR="00995C72">
        <w:rPr>
          <w:rFonts w:hint="eastAsia"/>
          <w:lang w:eastAsia="zh-CN"/>
        </w:rPr>
        <w:t>.</w:t>
      </w:r>
      <w:r w:rsidR="00995C72">
        <w:t xml:space="preserve"> Capacities of selected resources will be changed, and if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t>
      </w:r>
      <w:proofErr w:type="gramStart"/>
      <w:r w:rsidR="00D45A10">
        <w:rPr>
          <w:rFonts w:hint="eastAsia"/>
          <w:lang w:eastAsia="zh-CN"/>
        </w:rPr>
        <w:t xml:space="preserve">when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p>
    <w:p w:rsidR="007F4DDB" w:rsidRDefault="00395697" w:rsidP="00395697">
      <w:pPr>
        <w:tabs>
          <w:tab w:val="center" w:pos="2000"/>
          <w:tab w:val="right" w:pos="4960"/>
        </w:tabs>
      </w:pPr>
      <w:r>
        <w:lastRenderedPageBreak/>
        <w:tab/>
      </w:r>
      <w:r w:rsidR="002412A6" w:rsidRPr="002412A6">
        <w:rPr>
          <w:position w:val="-16"/>
        </w:rPr>
        <w:object w:dxaOrig="2240" w:dyaOrig="420">
          <v:shape id="_x0000_i1034" type="#_x0000_t75" style="width:112.35pt;height:20.95pt" o:ole="">
            <v:imagedata r:id="rId32" o:title=""/>
          </v:shape>
          <o:OLEObject Type="Embed" ProgID="Equation.DSMT4" ShapeID="_x0000_i1034" DrawAspect="Content" ObjectID="_1536132557" r:id="rId3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7</w:instrText>
      </w:r>
      <w:r w:rsidR="007543BD">
        <w:rPr>
          <w:noProof/>
        </w:rPr>
        <w:fldChar w:fldCharType="end"/>
      </w:r>
      <w:r w:rsidR="00741DBE">
        <w:instrText>)</w:instrText>
      </w:r>
      <w:r w:rsidR="00741DBE">
        <w:fldChar w:fldCharType="end"/>
      </w:r>
    </w:p>
    <w:p w:rsidR="007F4DDB"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25984" behindDoc="0" locked="0" layoutInCell="1" allowOverlap="1" wp14:anchorId="539F4B4B" wp14:editId="211864A0">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677CB3" w:rsidRDefault="00677CB3"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B4B" id="左大括号 28" o:spid="_x0000_s1028"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" adj="2731,10902" strokecolor="black [3040]">
                <v:textbox>
                  <w:txbxContent>
                    <w:p w:rsidR="00677CB3" w:rsidRDefault="00677CB3" w:rsidP="00395697">
                      <w:pPr>
                        <w:jc w:val="center"/>
                      </w:pPr>
                    </w:p>
                  </w:txbxContent>
                </v:textbox>
              </v:shape>
            </w:pict>
          </mc:Fallback>
        </mc:AlternateContent>
      </w:r>
      <w:r>
        <w:tab/>
      </w:r>
      <w:r w:rsidRPr="00395697">
        <w:rPr>
          <w:position w:val="-14"/>
        </w:rPr>
        <w:object w:dxaOrig="1359" w:dyaOrig="400">
          <v:shape id="_x0000_i1035" type="#_x0000_t75" style="width:67.65pt;height:20.95pt" o:ole="">
            <v:imagedata r:id="rId34" o:title=""/>
          </v:shape>
          <o:OLEObject Type="Embed" ProgID="Equation.DSMT4" ShapeID="_x0000_i1035" DrawAspect="Content" ObjectID="_1536132558" r:id="rId35"/>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8</w:instrText>
      </w:r>
      <w:r w:rsidR="007543BD">
        <w:rPr>
          <w:noProof/>
        </w:rPr>
        <w:fldChar w:fldCharType="end"/>
      </w:r>
      <w:r w:rsidR="00741DBE">
        <w:instrText>)</w:instrText>
      </w:r>
      <w:r w:rsidR="00741DBE">
        <w:fldChar w:fldCharType="end"/>
      </w:r>
    </w:p>
    <w:p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3FD91994" wp14:editId="06B7193D">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CB3" w:rsidRPr="00665FDC" w:rsidRDefault="00677CB3" w:rsidP="00395697">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1994" id="文本框 29" o:spid="_x0000_s1029"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" fillcolor="white [3201]" stroked="f" strokeweight=".5pt">
                <v:textbox>
                  <w:txbxContent>
                    <w:p w:rsidR="00677CB3" w:rsidRPr="00665FDC" w:rsidRDefault="00677CB3" w:rsidP="00395697">
                      <w:pPr>
                        <w:rPr>
                          <w:i/>
                          <w:lang w:val="en-US"/>
                        </w:rPr>
                      </w:pPr>
                      <w:proofErr w:type="spellStart"/>
                      <w:r w:rsidRPr="00665FDC">
                        <w:rPr>
                          <w:rFonts w:hint="eastAsia"/>
                          <w:i/>
                          <w:lang w:val="en-US"/>
                        </w:rPr>
                        <w:t>s.t.</w:t>
                      </w:r>
                      <w:proofErr w:type="spellEnd"/>
                    </w:p>
                  </w:txbxContent>
                </v:textbox>
              </v:shape>
            </w:pict>
          </mc:Fallback>
        </mc:AlternateContent>
      </w:r>
      <w:r>
        <w:tab/>
      </w:r>
      <w:r w:rsidRPr="00395697">
        <w:rPr>
          <w:position w:val="-12"/>
        </w:rPr>
        <w:object w:dxaOrig="1600" w:dyaOrig="340">
          <v:shape id="_x0000_i1036" type="#_x0000_t75" style="width:81.1pt;height:16.6pt" o:ole="">
            <v:imagedata r:id="rId36" o:title=""/>
          </v:shape>
          <o:OLEObject Type="Embed" ProgID="Equation.DSMT4" ShapeID="_x0000_i1036" DrawAspect="Content" ObjectID="_1536132559" r:id="rId37"/>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w:instrText>
      </w:r>
      <w:r w:rsidR="007543BD">
        <w:instrText xml:space="preserve">SEQ MTEqn \c \* Arabic \* MERGEFORMAT </w:instrText>
      </w:r>
      <w:r w:rsidR="007543BD">
        <w:fldChar w:fldCharType="separate"/>
      </w:r>
      <w:r w:rsidR="00741DBE">
        <w:rPr>
          <w:noProof/>
        </w:rPr>
        <w:instrText>9</w:instrText>
      </w:r>
      <w:r w:rsidR="007543BD">
        <w:rPr>
          <w:noProof/>
        </w:rPr>
        <w:fldChar w:fldCharType="end"/>
      </w:r>
      <w:r w:rsidR="00741DBE">
        <w:instrText>)</w:instrText>
      </w:r>
      <w:r w:rsidR="00741DBE">
        <w:fldChar w:fldCharType="end"/>
      </w:r>
    </w:p>
    <w:p w:rsidR="00395697" w:rsidRDefault="00395697" w:rsidP="00395697">
      <w:pPr>
        <w:tabs>
          <w:tab w:val="left" w:pos="1000"/>
          <w:tab w:val="right" w:pos="4960"/>
        </w:tabs>
      </w:pPr>
      <w:r>
        <w:tab/>
      </w:r>
      <w:r w:rsidRPr="00395697">
        <w:rPr>
          <w:position w:val="-12"/>
        </w:rPr>
        <w:object w:dxaOrig="1420" w:dyaOrig="340">
          <v:shape id="_x0000_i1037" type="#_x0000_t75" style="width:70.4pt;height:16.6pt" o:ole="">
            <v:imagedata r:id="rId38" o:title=""/>
          </v:shape>
          <o:OLEObject Type="Embed" ProgID="Equation.DSMT4" ShapeID="_x0000_i1037" DrawAspect="Content" ObjectID="_1536132560" r:id="rId39"/>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10</w:instrText>
      </w:r>
      <w:r w:rsidR="007543BD">
        <w:rPr>
          <w:noProof/>
        </w:rPr>
        <w:fldChar w:fldCharType="end"/>
      </w:r>
      <w:r w:rsidR="00741DBE">
        <w:instrText>)</w:instrText>
      </w:r>
      <w:r w:rsidR="00741DBE">
        <w:fldChar w:fldCharType="end"/>
      </w:r>
    </w:p>
    <w:p w:rsidR="00395697" w:rsidRDefault="00395697" w:rsidP="00395697">
      <w:pPr>
        <w:tabs>
          <w:tab w:val="left" w:pos="1000"/>
          <w:tab w:val="right" w:pos="4960"/>
        </w:tabs>
      </w:pPr>
      <w:r>
        <w:tab/>
      </w:r>
      <w:r w:rsidRPr="00395697">
        <w:rPr>
          <w:position w:val="-14"/>
        </w:rPr>
        <w:object w:dxaOrig="1540" w:dyaOrig="380">
          <v:shape id="_x0000_i1038" type="#_x0000_t75" style="width:77.15pt;height:18.6pt" o:ole="">
            <v:imagedata r:id="rId40" o:title=""/>
          </v:shape>
          <o:OLEObject Type="Embed" ProgID="Equation.DSMT4" ShapeID="_x0000_i1038" DrawAspect="Content" ObjectID="_1536132561" r:id="rId4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11</w:instrText>
      </w:r>
      <w:r w:rsidR="007543BD">
        <w:rPr>
          <w:noProof/>
        </w:rPr>
        <w:fldChar w:fldCharType="end"/>
      </w:r>
      <w:r w:rsidR="00741DBE">
        <w:instrText>)</w:instrText>
      </w:r>
      <w:r w:rsidR="00741DBE">
        <w:fldChar w:fldCharType="end"/>
      </w:r>
    </w:p>
    <w:p w:rsidR="00395697" w:rsidRDefault="00482113" w:rsidP="00D426CB">
      <w:pPr>
        <w:pStyle w:val="Els-body-text"/>
      </w:pPr>
      <w:r>
        <w:t>Similar to Eq. 1, Eq. 7</w:t>
      </w:r>
      <w:r w:rsidR="007E5370">
        <w:t xml:space="preserve"> is also a multi-objective function that aims at high quality, high service owner rank</w:t>
      </w:r>
      <w:r>
        <w:t xml:space="preserve"> and low job queue length. Eq. 8</w:t>
      </w:r>
      <w:r w:rsidR="007E5370">
        <w:t>–1</w:t>
      </w:r>
      <w:r>
        <w:t>0</w:t>
      </w:r>
      <w:r w:rsidR="007E5370">
        <w:t xml:space="preserve"> explain the service quality distribution parameters, Eq. 1</w:t>
      </w:r>
      <w:r>
        <w:t>1</w:t>
      </w:r>
      <w:r w:rsidR="007E5370">
        <w:t xml:space="preserve"> is the decision variable to select one service </w:t>
      </w:r>
      <w:proofErr w:type="gramStart"/>
      <w:r w:rsidR="007E5370">
        <w:t xml:space="preserve">in </w:t>
      </w:r>
      <w:proofErr w:type="gramEnd"/>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7E5370">
        <w:rPr>
          <w:rFonts w:hint="eastAsia"/>
        </w:rPr>
        <w:t>.</w:t>
      </w:r>
    </w:p>
    <w:p w:rsidR="007F4DDB" w:rsidRDefault="008075FF" w:rsidP="008075FF">
      <w:pPr>
        <w:pStyle w:val="Els-body-text"/>
      </w:pPr>
      <w:r>
        <w:t xml:space="preserve">In more general condition </w:t>
      </w:r>
      <w:proofErr w:type="gramStart"/>
      <w:r>
        <w:t xml:space="preserve">where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with cooperation or one single service</w:t>
      </w:r>
      <w:r>
        <w:t>.</w:t>
      </w:r>
    </w:p>
    <w:p w:rsidR="00395697" w:rsidRDefault="00395697" w:rsidP="00395697">
      <w:pPr>
        <w:tabs>
          <w:tab w:val="center" w:pos="2000"/>
          <w:tab w:val="right" w:pos="4960"/>
        </w:tabs>
      </w:pPr>
      <w:r>
        <w:tab/>
      </w:r>
      <w:r w:rsidR="00EB16A1" w:rsidRPr="00EB16A1">
        <w:rPr>
          <w:position w:val="-20"/>
        </w:rPr>
        <w:object w:dxaOrig="1920" w:dyaOrig="420">
          <v:shape id="_x0000_i1039" type="#_x0000_t75" style="width:96.15pt;height:20.95pt" o:ole="">
            <v:imagedata r:id="rId42" o:title=""/>
          </v:shape>
          <o:OLEObject Type="Embed" ProgID="Equation.DSMT4" ShapeID="_x0000_i1039" DrawAspect="Content" ObjectID="_1536132562" r:id="rId43"/>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12</w:instrText>
      </w:r>
      <w:r w:rsidR="007543BD">
        <w:rPr>
          <w:noProof/>
        </w:rPr>
        <w:fldChar w:fldCharType="end"/>
      </w:r>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677CB3" w:rsidRDefault="00677CB3"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DDCD" id="左大括号 30" o:spid="_x0000_s1030"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FhQBtqbAgAAdwUAAA4AAAAAAAAAAAAAAAAALgIAAGRycy9l&#10;Mm9Eb2MueG1sUEsBAi0AFAAGAAgAAAAhADAFBr7fAAAACAEAAA8AAAAAAAAAAAAAAAAA9QQAAGRy&#10;cy9kb3ducmV2LnhtbFBLBQYAAAAABAAEAPMAAAABBgAAAAA=&#10;" adj="606,10902" strokecolor="black [3040]">
                <v:textbox>
                  <w:txbxContent>
                    <w:p w:rsidR="00677CB3" w:rsidRDefault="00677CB3" w:rsidP="00EB16A1">
                      <w:pPr>
                        <w:jc w:val="center"/>
                      </w:pPr>
                    </w:p>
                  </w:txbxContent>
                </v:textbox>
              </v:shape>
            </w:pict>
          </mc:Fallback>
        </mc:AlternateContent>
      </w:r>
      <w:r>
        <w:tab/>
      </w:r>
      <w:r w:rsidR="002412A6" w:rsidRPr="002412A6">
        <w:rPr>
          <w:position w:val="-18"/>
        </w:rPr>
        <w:object w:dxaOrig="3040" w:dyaOrig="460">
          <v:shape id="_x0000_i1040" type="#_x0000_t75" style="width:153.1pt;height:24.15pt" o:ole="">
            <v:imagedata r:id="rId44" o:title=""/>
          </v:shape>
          <o:OLEObject Type="Embed" ProgID="Equation.DSMT4" ShapeID="_x0000_i1040" DrawAspect="Content" ObjectID="_1536132563" r:id="rId45"/>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13</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41" type="#_x0000_t75" style="width:113.95pt;height:20.95pt" o:ole="">
            <v:imagedata r:id="rId46" o:title=""/>
          </v:shape>
          <o:OLEObject Type="Embed" ProgID="Equation.DSMT4" ShapeID="_x0000_i1041" DrawAspect="Content" ObjectID="_1536132564" r:id="rId47"/>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14</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460" w:dyaOrig="440">
          <v:shape id="_x0000_i1042" type="#_x0000_t75" style="width:73.6pt;height:20.95pt" o:ole="">
            <v:imagedata r:id="rId48" o:title=""/>
          </v:shape>
          <o:OLEObject Type="Embed" ProgID="Equation.DSMT4" ShapeID="_x0000_i1042" DrawAspect="Content" ObjectID="_1536132565" r:id="rId4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15</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1579" w:dyaOrig="420">
          <v:shape id="_x0000_i1043" type="#_x0000_t75" style="width:77.95pt;height:20.95pt" o:ole="">
            <v:imagedata r:id="rId50" o:title=""/>
          </v:shape>
          <o:OLEObject Type="Embed" ProgID="Equation.DSMT4" ShapeID="_x0000_i1043" DrawAspect="Content" ObjectID="_1536132566" r:id="rId5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w:instrText>
      </w:r>
      <w:r w:rsidR="007543BD">
        <w:instrText xml:space="preserve">RMAT </w:instrText>
      </w:r>
      <w:r w:rsidR="007543BD">
        <w:fldChar w:fldCharType="separate"/>
      </w:r>
      <w:r w:rsidR="00741DBE">
        <w:rPr>
          <w:noProof/>
        </w:rPr>
        <w:instrText>16</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1900" w:dyaOrig="420">
          <v:shape id="_x0000_i1044" type="#_x0000_t75" style="width:96.15pt;height:20.95pt" o:ole="">
            <v:imagedata r:id="rId52" o:title=""/>
          </v:shape>
          <o:OLEObject Type="Embed" ProgID="Equation.DSMT4" ShapeID="_x0000_i1044" DrawAspect="Content" ObjectID="_1536132567" r:id="rId5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17</w:instrText>
      </w:r>
      <w:r w:rsidR="007543BD">
        <w:rPr>
          <w:noProof/>
        </w:rPr>
        <w:fldChar w:fldCharType="end"/>
      </w:r>
      <w:r w:rsidR="00741DBE">
        <w:instrText>)</w:instrText>
      </w:r>
      <w:r w:rsidR="00741DBE">
        <w:fldChar w:fldCharType="end"/>
      </w:r>
    </w:p>
    <w:p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4970C981" wp14:editId="06EF2AA4">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CB3" w:rsidRPr="00665FDC" w:rsidRDefault="00677CB3"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C981" id="文本框 31" o:spid="_x0000_s1031"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DNr4BYnQIAAJMFAAAOAAAAAAAAAAAAAAAAAC4CAABkcnMv&#10;ZTJvRG9jLnhtbFBLAQItABQABgAIAAAAIQDD69hx3gAAAAcBAAAPAAAAAAAAAAAAAAAAAPcEAABk&#10;cnMvZG93bnJldi54bWxQSwUGAAAAAAQABADzAAAAAgYAAAAA&#10;" fillcolor="white [3201]" stroked="f" strokeweight=".5pt">
                <v:textbox>
                  <w:txbxContent>
                    <w:p w:rsidR="00677CB3" w:rsidRPr="00665FDC" w:rsidRDefault="00677CB3" w:rsidP="00EB16A1">
                      <w:pPr>
                        <w:rPr>
                          <w:i/>
                          <w:lang w:val="en-US"/>
                        </w:rPr>
                      </w:pPr>
                      <w:proofErr w:type="spellStart"/>
                      <w:r w:rsidRPr="00665FDC">
                        <w:rPr>
                          <w:rFonts w:hint="eastAsia"/>
                          <w:i/>
                          <w:lang w:val="en-US"/>
                        </w:rPr>
                        <w:t>s.t.</w:t>
                      </w:r>
                      <w:proofErr w:type="spellEnd"/>
                    </w:p>
                  </w:txbxContent>
                </v:textbox>
              </v:shape>
            </w:pict>
          </mc:Fallback>
        </mc:AlternateContent>
      </w:r>
      <w:r w:rsidR="00EB16A1">
        <w:tab/>
      </w:r>
      <w:r w:rsidR="00EB16A1" w:rsidRPr="00EB16A1">
        <w:rPr>
          <w:position w:val="-16"/>
        </w:rPr>
        <w:object w:dxaOrig="1680" w:dyaOrig="420">
          <v:shape id="_x0000_i1045" type="#_x0000_t75" style="width:83.85pt;height:20.95pt" o:ole="">
            <v:imagedata r:id="rId54" o:title=""/>
          </v:shape>
          <o:OLEObject Type="Embed" ProgID="Equation.DSMT4" ShapeID="_x0000_i1045" DrawAspect="Content" ObjectID="_1536132568" r:id="rId55"/>
        </w:object>
      </w:r>
      <w:r w:rsidR="00EB16A1">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18</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26"/>
        </w:rPr>
        <w:object w:dxaOrig="1200" w:dyaOrig="480">
          <v:shape id="_x0000_i1046" type="#_x0000_t75" style="width:60.15pt;height:24.15pt" o:ole="">
            <v:imagedata r:id="rId56" o:title=""/>
          </v:shape>
          <o:OLEObject Type="Embed" ProgID="Equation.DSMT4" ShapeID="_x0000_i1046" DrawAspect="Content" ObjectID="_1536132569" r:id="rId5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19</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30"/>
        </w:rPr>
        <w:object w:dxaOrig="1180" w:dyaOrig="520">
          <v:shape id="_x0000_i1047" type="#_x0000_t75" style="width:59.35pt;height:24.9pt" o:ole="">
            <v:imagedata r:id="rId58" o:title=""/>
          </v:shape>
          <o:OLEObject Type="Embed" ProgID="Equation.DSMT4" ShapeID="_x0000_i1047" DrawAspect="Content" ObjectID="_1536132570" r:id="rId5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20</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002412A6" w:rsidRPr="00EB16A1">
        <w:rPr>
          <w:position w:val="-18"/>
        </w:rPr>
        <w:object w:dxaOrig="3019" w:dyaOrig="460">
          <v:shape id="_x0000_i1048" type="#_x0000_t75" style="width:149.95pt;height:24.15pt" o:ole="">
            <v:imagedata r:id="rId60" o:title=""/>
          </v:shape>
          <o:OLEObject Type="Embed" ProgID="Equation.DSMT4" ShapeID="_x0000_i1048" DrawAspect="Content" ObjectID="_1536132571" r:id="rId6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w:instrText>
      </w:r>
      <w:r w:rsidR="007543BD">
        <w:instrText xml:space="preserve">RMAT </w:instrText>
      </w:r>
      <w:r w:rsidR="007543BD">
        <w:fldChar w:fldCharType="separate"/>
      </w:r>
      <w:r w:rsidR="00741DBE">
        <w:rPr>
          <w:noProof/>
        </w:rPr>
        <w:instrText>21</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49" type="#_x0000_t75" style="width:90.2pt;height:24.15pt" o:ole="">
            <v:imagedata r:id="rId62" o:title=""/>
          </v:shape>
          <o:OLEObject Type="Embed" ProgID="Equation.DSMT4" ShapeID="_x0000_i1049" DrawAspect="Content" ObjectID="_1536132572" r:id="rId6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22</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50" type="#_x0000_t75" style="width:47.1pt;height:20.95pt" o:ole="">
            <v:imagedata r:id="rId64" o:title=""/>
          </v:shape>
          <o:OLEObject Type="Embed" ProgID="Equation.DSMT4" ShapeID="_x0000_i1050" DrawAspect="Content" ObjectID="_1536132573" r:id="rId6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23</w:instrText>
      </w:r>
      <w:r w:rsidR="007543BD">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51" type="#_x0000_t75" style="width:47.85pt;height:20.95pt" o:ole="">
            <v:imagedata r:id="rId66" o:title=""/>
          </v:shape>
          <o:OLEObject Type="Embed" ProgID="Equation.DSMT4" ShapeID="_x0000_i1051" DrawAspect="Content" ObjectID="_1536132574" r:id="rId6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24</w:instrText>
      </w:r>
      <w:r w:rsidR="007543BD">
        <w:rPr>
          <w:noProof/>
        </w:rPr>
        <w:fldChar w:fldCharType="end"/>
      </w:r>
      <w:r w:rsidR="00741DBE">
        <w:instrText>)</w:instrText>
      </w:r>
      <w:r w:rsidR="00741DBE">
        <w:fldChar w:fldCharType="end"/>
      </w:r>
    </w:p>
    <w:p w:rsidR="00395697" w:rsidRPr="00D426CB" w:rsidRDefault="00D92BAF" w:rsidP="00D92BAF">
      <w:pPr>
        <w:pStyle w:val="Els-body-text"/>
      </w:pPr>
      <w:r>
        <w:t>Sim</w:t>
      </w:r>
      <w:r w:rsidR="00482113">
        <w:t>ilar to other situations, Eq. 12</w:t>
      </w:r>
      <w:r>
        <w:t xml:space="preserve"> is a multi-objective function that aims at high quality, high rank and low waiting queue length. Eq. 1</w:t>
      </w:r>
      <w:r w:rsidR="00482113">
        <w:t>3 and Eq. 21</w:t>
      </w:r>
      <w:r>
        <w:t xml:space="preserve"> are the optimal decision in independent conditions, Eq. 1</w:t>
      </w:r>
      <w:r w:rsidR="00482113">
        <w:t>4</w:t>
      </w:r>
      <w:r>
        <w:t>, Eq. 1</w:t>
      </w:r>
      <w:r w:rsidR="00482113">
        <w:t>5</w:t>
      </w:r>
      <w:r>
        <w:t xml:space="preserve"> and Eq. 1</w:t>
      </w:r>
      <w:r w:rsidR="00482113">
        <w:t>6</w:t>
      </w:r>
      <w:r>
        <w:t xml:space="preserve"> are the virtual rank value, virtual queue length and virtual quality value that are set in the worst cases.</w:t>
      </w:r>
      <w:r w:rsidR="00460150">
        <w:t xml:space="preserve"> </w:t>
      </w:r>
      <w:r>
        <w:t>Eq. 1</w:t>
      </w:r>
      <w:r w:rsidR="00482113">
        <w:t>6–20</w:t>
      </w:r>
      <w:r>
        <w:t xml:space="preserve"> are the virtual quality value calculate proced</w:t>
      </w:r>
      <w:r w:rsidR="00482113">
        <w:t>ure. Eq. 24</w:t>
      </w:r>
      <w:r>
        <w:t xml:space="preserve"> is the decision to choose one of these two partial optimal decision.</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w:t>
      </w:r>
      <w:proofErr w:type="gramStart"/>
      <w:r w:rsidR="00460150">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lastRenderedPageBreak/>
        <w:t>Outsourcing mode</w:t>
      </w:r>
    </w:p>
    <w:p w:rsidR="00A6399B" w:rsidRDefault="00A6399B" w:rsidP="00A6399B">
      <w:pPr>
        <w:pStyle w:val="Els-body-text"/>
      </w:pPr>
      <w:r>
        <w:t>Outsourcing mode is one extension for the original mode when incubation mode is applied. As outsourcing part shown in Fig. 1, the idea of outsourcing for service is to republish active or in</w:t>
      </w:r>
      <w:r w:rsidR="008075FF">
        <w:t>active task to platform again i</w:t>
      </w:r>
      <w:r>
        <w:t xml:space="preserve">n order to reduce its job queue length to enhance the probability to be selected by new tasks. For each single </w:t>
      </w:r>
      <w:proofErr w:type="gramStart"/>
      <w:r>
        <w:t>task</w:t>
      </w:r>
      <w:r>
        <w:rPr>
          <w:rFonts w:hint="eastAsia"/>
        </w:rPr>
        <w:t xml:space="preserve"> </w:t>
      </w:r>
      <w:proofErr w:type="gramEnd"/>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 xml:space="preserve">Metabolism mode is one extension for the original mode to control the number of individual in the system by both restrict the arrival and eliminate the current members. As metabolism 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t>Provider schedule the jobs in machine</w:t>
      </w:r>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are finished, at the meantime, all the job after service-call should be stay in inactive status until the service-call is finished</w:t>
      </w:r>
      <w:r w:rsidR="00C81402">
        <w:t xml:space="preserve">.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w:t>
      </w:r>
      <w:proofErr w:type="gramStart"/>
      <w:r w:rsidR="00C81402">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8075FF" w:rsidRDefault="008075FF" w:rsidP="008075FF">
      <w:pPr>
        <w:pStyle w:val="a3"/>
        <w:keepNext/>
      </w:pPr>
      <w:r>
        <w:t xml:space="preserve">Table </w:t>
      </w:r>
      <w:r>
        <w:fldChar w:fldCharType="begin"/>
      </w:r>
      <w:r>
        <w:instrText xml:space="preserve"> SEQ Table \* ARABIC </w:instrText>
      </w:r>
      <w:r>
        <w:fldChar w:fldCharType="separate"/>
      </w:r>
      <w:r w:rsidR="00741DBE">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5FF" w:rsidRPr="005A31BF" w:rsidTr="00BC0A0A">
        <w:trPr>
          <w:trHeight w:hRule="exact" w:val="322"/>
          <w:jc w:val="center"/>
        </w:trPr>
        <w:tc>
          <w:tcPr>
            <w:tcW w:w="898"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5FF" w:rsidRPr="005A31BF" w:rsidTr="00BC0A0A">
        <w:trPr>
          <w:trHeight w:hRule="exact" w:val="193"/>
          <w:jc w:val="center"/>
        </w:trPr>
        <w:tc>
          <w:tcPr>
            <w:tcW w:w="898" w:type="pct"/>
            <w:tcBorders>
              <w:top w:val="single" w:sz="4" w:space="0" w:color="auto"/>
            </w:tcBorders>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r>
      <w:tr w:rsidR="008075FF" w:rsidRPr="005A31BF" w:rsidTr="00BC0A0A">
        <w:trPr>
          <w:trHeight w:hRule="exact" w:val="193"/>
          <w:jc w:val="center"/>
        </w:trPr>
        <w:tc>
          <w:tcPr>
            <w:tcW w:w="898" w:type="pct"/>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7</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vAlign w:val="center"/>
          </w:tcPr>
          <w:p w:rsidR="008075FF" w:rsidRPr="005A31BF" w:rsidRDefault="008075FF" w:rsidP="00677CB3">
            <w:pPr>
              <w:pStyle w:val="Els-table-text"/>
              <w:jc w:val="center"/>
              <w:rPr>
                <w:szCs w:val="16"/>
              </w:rPr>
            </w:pPr>
            <w:r>
              <w:rPr>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4</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5</w:t>
            </w:r>
          </w:p>
        </w:tc>
      </w:tr>
      <w:tr w:rsidR="008075FF" w:rsidRPr="005A31BF" w:rsidTr="00BC0A0A">
        <w:trPr>
          <w:trHeight w:hRule="exact" w:val="193"/>
          <w:jc w:val="center"/>
        </w:trPr>
        <w:tc>
          <w:tcPr>
            <w:tcW w:w="898" w:type="pct"/>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6</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9</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4</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6</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1</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2</w:t>
            </w:r>
          </w:p>
        </w:tc>
      </w:tr>
      <w:tr w:rsidR="008075FF" w:rsidRPr="005A31BF" w:rsidTr="00BC0A0A">
        <w:trPr>
          <w:trHeight w:hRule="exact" w:val="193"/>
          <w:jc w:val="center"/>
        </w:trPr>
        <w:tc>
          <w:tcPr>
            <w:tcW w:w="898" w:type="pct"/>
            <w:vAlign w:val="center"/>
          </w:tcPr>
          <w:p w:rsidR="008075FF" w:rsidRPr="005A31BF" w:rsidRDefault="007543BD"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5FF" w:rsidRPr="005A31BF" w:rsidRDefault="008075FF" w:rsidP="00677CB3">
            <w:pPr>
              <w:pStyle w:val="Els-table-text"/>
              <w:jc w:val="center"/>
              <w:rPr>
                <w:szCs w:val="16"/>
              </w:rPr>
            </w:pPr>
            <w:r>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Pr>
                <w:rFonts w:hint="eastAsia"/>
                <w:szCs w:val="16"/>
              </w:rPr>
              <w:t>0</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1</w:t>
            </w:r>
          </w:p>
        </w:tc>
      </w:tr>
      <w:tr w:rsidR="008075FF" w:rsidRPr="005A31BF" w:rsidTr="00BC0A0A">
        <w:trPr>
          <w:trHeight w:hRule="exact" w:val="193"/>
          <w:jc w:val="center"/>
        </w:trPr>
        <w:tc>
          <w:tcPr>
            <w:tcW w:w="898" w:type="pct"/>
            <w:tcBorders>
              <w:bottom w:val="single" w:sz="8" w:space="0" w:color="auto"/>
            </w:tcBorders>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0</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5</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469"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501" w:type="pct"/>
            <w:tcBorders>
              <w:bottom w:val="single" w:sz="8" w:space="0" w:color="auto"/>
            </w:tcBorders>
            <w:vAlign w:val="center"/>
          </w:tcPr>
          <w:p w:rsidR="008075FF" w:rsidRPr="005A31BF" w:rsidRDefault="008075FF" w:rsidP="00677CB3">
            <w:pPr>
              <w:pStyle w:val="Els-table-text"/>
              <w:jc w:val="center"/>
              <w:rPr>
                <w:szCs w:val="16"/>
              </w:rPr>
            </w:pPr>
            <w:r w:rsidRPr="005A31BF">
              <w:rPr>
                <w:rFonts w:hint="eastAsia"/>
                <w:szCs w:val="16"/>
              </w:rPr>
              <w:t>1</w:t>
            </w:r>
          </w:p>
        </w:tc>
      </w:tr>
    </w:tbl>
    <w:p w:rsidR="00BC0A0A" w:rsidRDefault="00BC0A0A" w:rsidP="00CF0D69">
      <w:pPr>
        <w:pStyle w:val="Els-body-text"/>
      </w:pPr>
    </w:p>
    <w:p w:rsidR="00473096" w:rsidRDefault="00BC0A0A" w:rsidP="00CF0D69">
      <w:pPr>
        <w:pStyle w:val="Els-body-text"/>
      </w:pPr>
      <w:r>
        <w:t xml:space="preserve">Specifically, a simple instance with configuration Tab. 1 and schedule chart Fig. 4 will elucidate the settings. </w:t>
      </w:r>
      <w:r w:rsidR="00CF0D69">
        <w:t>Since the task may come from different orders, we here use the single uniform</w:t>
      </w:r>
      <w:r w:rsidR="00CF0D69">
        <w:rPr>
          <w:rFonts w:hint="eastAsia"/>
          <w:lang w:eastAsia="zh-CN"/>
        </w:rPr>
        <w:t xml:space="preserve"> </w:t>
      </w:r>
      <w:r w:rsidR="00CF0D69">
        <w:t xml:space="preserve">denotation </w:t>
      </w:r>
      <w:bookmarkStart w:id="6"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6"/>
      <w:r w:rsidR="00CF0D69">
        <w:t xml:space="preserve"> to distinguish these tasks and their related variables. In this instance, as shown in Fig. 4, horizontal dotted line constrained the available capacity of the resource for the subsequent jobs. Each finish of service-call will make the horizontal dotted line lower and it will never get higher again unless the related service is repealed.</w:t>
      </w:r>
    </w:p>
    <w:p w:rsidR="00F5616C" w:rsidRDefault="00F5616C" w:rsidP="00F5616C">
      <w:pPr>
        <w:keepNext/>
        <w:jc w:val="center"/>
      </w:pPr>
      <w:r>
        <w:rPr>
          <w:noProof/>
          <w:lang w:val="en-US" w:eastAsia="zh-CN"/>
        </w:rPr>
        <w:lastRenderedPageBreak/>
        <w:drawing>
          <wp:inline distT="0" distB="0" distL="0" distR="0" wp14:anchorId="6EF7B9F0" wp14:editId="30A514CA">
            <wp:extent cx="2622431" cy="399118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 chart.jpg"/>
                    <pic:cNvPicPr/>
                  </pic:nvPicPr>
                  <pic:blipFill rotWithShape="1">
                    <a:blip r:embed="rId68">
                      <a:extLst>
                        <a:ext uri="{28A0092B-C50C-407E-A947-70E740481C1C}">
                          <a14:useLocalDpi xmlns:a14="http://schemas.microsoft.com/office/drawing/2010/main" val="0"/>
                        </a:ext>
                      </a:extLst>
                    </a:blip>
                    <a:srcRect l="10039" t="5942" r="8844" b="6818"/>
                    <a:stretch/>
                  </pic:blipFill>
                  <pic:spPr bwMode="auto">
                    <a:xfrm>
                      <a:off x="0" y="0"/>
                      <a:ext cx="2630092" cy="4002844"/>
                    </a:xfrm>
                    <a:prstGeom prst="rect">
                      <a:avLst/>
                    </a:prstGeom>
                    <a:ln>
                      <a:noFill/>
                    </a:ln>
                    <a:extLst>
                      <a:ext uri="{53640926-AAD7-44D8-BBD7-CCE9431645EC}">
                        <a14:shadowObscured xmlns:a14="http://schemas.microsoft.com/office/drawing/2010/main"/>
                      </a:ext>
                    </a:extLst>
                  </pic:spPr>
                </pic:pic>
              </a:graphicData>
            </a:graphic>
          </wp:inline>
        </w:drawing>
      </w:r>
    </w:p>
    <w:p w:rsidR="00F5616C" w:rsidRDefault="00F5616C" w:rsidP="00F5616C">
      <w:pPr>
        <w:pStyle w:val="a3"/>
        <w:jc w:val="center"/>
      </w:pPr>
      <w:r>
        <w:t xml:space="preserve">Fig. </w:t>
      </w:r>
      <w:r>
        <w:fldChar w:fldCharType="begin"/>
      </w:r>
      <w:r>
        <w:instrText xml:space="preserve"> SEQ Fig. \* ARABIC </w:instrText>
      </w:r>
      <w:r>
        <w:fldChar w:fldCharType="separate"/>
      </w:r>
      <w:r w:rsidR="00741DBE">
        <w:rPr>
          <w:noProof/>
        </w:rPr>
        <w:t>4</w:t>
      </w:r>
      <w:r>
        <w:fldChar w:fldCharType="end"/>
      </w:r>
      <w:r>
        <w:t>.</w:t>
      </w:r>
      <w:r>
        <w:rPr>
          <w:noProof/>
        </w:rPr>
        <w:t xml:space="preserve"> </w:t>
      </w:r>
      <w:r w:rsidRPr="00A74EC6">
        <w:rPr>
          <w:noProof/>
        </w:rPr>
        <w:t>Simple instance schedule chart with 4 resources in 3 different types</w:t>
      </w:r>
    </w:p>
    <w:p w:rsidR="00AE2A86" w:rsidRDefault="00AE2A86" w:rsidP="00A828BD">
      <w:pPr>
        <w:pStyle w:val="Els-body-text"/>
      </w:pPr>
      <w:r>
        <w:t xml:space="preserve">In every single resource, a schedule is given by a vector of ideal finish </w:t>
      </w:r>
      <w:proofErr w:type="gramStart"/>
      <w:r>
        <w:t xml:space="preserve">times </w:t>
      </w:r>
      <w:proofErr w:type="gramEnd"/>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e>
        </m:d>
      </m:oMath>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67113" w:rsidRPr="00167113">
        <w:rPr>
          <w:position w:val="-20"/>
        </w:rPr>
        <w:object w:dxaOrig="2140" w:dyaOrig="499">
          <v:shape id="_x0000_i1052" type="#_x0000_t75" style="width:107.2pt;height:24.9pt" o:ole="">
            <v:imagedata r:id="rId69" o:title=""/>
          </v:shape>
          <o:OLEObject Type="Embed" ProgID="Equation.DSMT4" ShapeID="_x0000_i1052" DrawAspect="Content" ObjectID="_1536132575" r:id="rId70"/>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25</w:instrText>
      </w:r>
      <w:r w:rsidR="007543BD">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677CB3" w:rsidRDefault="00677CB3"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32"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l6EtiJ8CAAB3BQAADgAAAAAAAAAAAAAAAAAuAgAAZHJz&#10;L2Uyb0RvYy54bWxQSwECLQAUAAYACAAAACEABCCrhN0AAAAIAQAADwAAAAAAAAAAAAAAAAD5BAAA&#10;ZHJzL2Rvd25yZXYueG1sUEsFBgAAAAAEAAQA8wAAAAMGAAAAAA==&#10;" adj="1355,10902" strokecolor="black [3040]">
                <v:textbox>
                  <w:txbxContent>
                    <w:p w:rsidR="00677CB3" w:rsidRDefault="00677CB3" w:rsidP="00E6736B">
                      <w:pPr>
                        <w:jc w:val="center"/>
                      </w:pPr>
                    </w:p>
                  </w:txbxContent>
                </v:textbox>
              </v:shape>
            </w:pict>
          </mc:Fallback>
        </mc:AlternateContent>
      </w:r>
      <w:r w:rsidR="00473096">
        <w:tab/>
      </w:r>
      <w:r w:rsidR="00167113" w:rsidRPr="00473096">
        <w:rPr>
          <w:position w:val="-16"/>
        </w:rPr>
        <w:object w:dxaOrig="2460" w:dyaOrig="420">
          <v:shape id="_x0000_i1053" type="#_x0000_t75" style="width:123.05pt;height:20.95pt" o:ole="">
            <v:imagedata r:id="rId71" o:title=""/>
          </v:shape>
          <o:OLEObject Type="Embed" ProgID="Equation.DSMT4" ShapeID="_x0000_i1053" DrawAspect="Content" ObjectID="_1536132576" r:id="rId72"/>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26</w:instrText>
      </w:r>
      <w:r w:rsidR="007543BD">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54" type="#_x0000_t75" style="width:62.9pt;height:15.8pt" o:ole="">
            <v:imagedata r:id="rId73" o:title=""/>
          </v:shape>
          <o:OLEObject Type="Embed" ProgID="Equation.DSMT4" ShapeID="_x0000_i1054" DrawAspect="Content" ObjectID="_1536132577" r:id="rId74"/>
        </w:object>
      </w:r>
      <w:r>
        <w:t xml:space="preserve"> </w:t>
      </w:r>
      <w:r>
        <w:tab/>
      </w:r>
      <w:bookmarkStart w:id="7" w:name="OLE_LINK7"/>
      <w:r w:rsidR="00677CB3" w:rsidRPr="00677CB3">
        <w:rPr>
          <w:position w:val="-10"/>
        </w:rPr>
        <w:object w:dxaOrig="1200" w:dyaOrig="320">
          <v:shape id="_x0000_i1055" type="#_x0000_t75" style="width:60.15pt;height:15.8pt" o:ole="">
            <v:imagedata r:id="rId75" o:title=""/>
          </v:shape>
          <o:OLEObject Type="Embed" ProgID="Equation.DSMT4" ShapeID="_x0000_i1055" DrawAspect="Content" ObjectID="_1536132578" r:id="rId76"/>
        </w:object>
      </w:r>
      <w:bookmarkEnd w:id="7"/>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27</w:instrText>
      </w:r>
      <w:r w:rsidR="007543BD">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CB3" w:rsidRPr="00665FDC" w:rsidRDefault="00677CB3"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33"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98bu6nwIAAJMFAAAOAAAAAAAAAAAAAAAAAC4CAABk&#10;cnMvZTJvRG9jLnhtbFBLAQItABQABgAIAAAAIQDfaYHY3wAAAAYBAAAPAAAAAAAAAAAAAAAAAPkE&#10;AABkcnMvZG93bnJldi54bWxQSwUGAAAAAAQABADzAAAABQYAAAAA&#10;" fillcolor="white [3201]" stroked="f" strokeweight=".5pt">
                <v:textbox>
                  <w:txbxContent>
                    <w:p w:rsidR="00677CB3" w:rsidRPr="00665FDC" w:rsidRDefault="00677CB3"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167113" w:rsidRPr="00473096">
        <w:rPr>
          <w:position w:val="-16"/>
        </w:rPr>
        <w:object w:dxaOrig="1680" w:dyaOrig="420">
          <v:shape id="_x0000_i1056" type="#_x0000_t75" style="width:84.25pt;height:20.55pt" o:ole="">
            <v:imagedata r:id="rId77" o:title=""/>
          </v:shape>
          <o:OLEObject Type="Embed" ProgID="Equation.DSMT4" ShapeID="_x0000_i1056" DrawAspect="Content" ObjectID="_1536132579" r:id="rId78"/>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28</w:instrText>
      </w:r>
      <w:r w:rsidR="007543BD">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57" type="#_x0000_t75" style="width:59.35pt;height:15.45pt" o:ole="">
            <v:imagedata r:id="rId79" o:title=""/>
          </v:shape>
          <o:OLEObject Type="Embed" ProgID="Equation.DSMT4" ShapeID="_x0000_i1057" DrawAspect="Content" ObjectID="_1536132580" r:id="rId80"/>
        </w:object>
      </w:r>
      <w:r>
        <w:t xml:space="preserve"> </w:t>
      </w:r>
      <w:r>
        <w:tab/>
      </w:r>
      <w:r w:rsidR="007E4928" w:rsidRPr="007E4928">
        <w:rPr>
          <w:position w:val="-6"/>
        </w:rPr>
        <w:object w:dxaOrig="680" w:dyaOrig="279">
          <v:shape id="_x0000_i1058" type="#_x0000_t75" style="width:32.85pt;height:14.25pt" o:ole="">
            <v:imagedata r:id="rId81" o:title=""/>
          </v:shape>
          <o:OLEObject Type="Embed" ProgID="Equation.DSMT4" ShapeID="_x0000_i1058" DrawAspect="Content" ObjectID="_1536132581" r:id="rId8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29</w:instrText>
      </w:r>
      <w:r w:rsidR="007543BD">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59" type="#_x0000_t75" style="width:82.3pt;height:25.7pt" o:ole="">
            <v:imagedata r:id="rId83" o:title=""/>
          </v:shape>
          <o:OLEObject Type="Embed" ProgID="Equation.DSMT4" ShapeID="_x0000_i1059" DrawAspect="Content" ObjectID="_1536132582" r:id="rId84"/>
        </w:object>
      </w:r>
      <w:r>
        <w:t xml:space="preserve"> </w:t>
      </w:r>
      <w:r>
        <w:tab/>
      </w:r>
      <w:r w:rsidRPr="00473096">
        <w:rPr>
          <w:position w:val="-10"/>
        </w:rPr>
        <w:object w:dxaOrig="520" w:dyaOrig="300">
          <v:shape id="_x0000_i1060" type="#_x0000_t75" style="width:25.3pt;height:15.05pt" o:ole="">
            <v:imagedata r:id="rId85" o:title=""/>
          </v:shape>
          <o:OLEObject Type="Embed" ProgID="Equation.DSMT4" ShapeID="_x0000_i1060" DrawAspect="Content" ObjectID="_1536132583" r:id="rId8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30</w:instrText>
      </w:r>
      <w:r w:rsidR="007543BD">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61" type="#_x0000_t75" style="width:56.95pt;height:15.45pt" o:ole="">
            <v:imagedata r:id="rId87" o:title=""/>
          </v:shape>
          <o:OLEObject Type="Embed" ProgID="Equation.DSMT4" ShapeID="_x0000_i1061" DrawAspect="Content" ObjectID="_1536132584" r:id="rId88"/>
        </w:object>
      </w:r>
      <w:r>
        <w:t xml:space="preserve"> </w:t>
      </w:r>
      <w:r>
        <w:tab/>
      </w:r>
      <w:r w:rsidR="007E4928" w:rsidRPr="007E4928">
        <w:rPr>
          <w:position w:val="-6"/>
        </w:rPr>
        <w:object w:dxaOrig="639" w:dyaOrig="279">
          <v:shape id="_x0000_i1062" type="#_x0000_t75" style="width:32.85pt;height:14.25pt" o:ole="">
            <v:imagedata r:id="rId89" o:title=""/>
          </v:shape>
          <o:OLEObject Type="Embed" ProgID="Equation.DSMT4" ShapeID="_x0000_i1062" DrawAspect="Content" ObjectID="_1536132585" r:id="rId90"/>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SEQ MTEqn \c \* Arabic \* MERGEFORMAT </w:instrText>
      </w:r>
      <w:r w:rsidR="007543BD">
        <w:fldChar w:fldCharType="separate"/>
      </w:r>
      <w:r w:rsidR="00741DBE">
        <w:rPr>
          <w:noProof/>
        </w:rPr>
        <w:instrText>31</w:instrText>
      </w:r>
      <w:r w:rsidR="007543BD">
        <w:rPr>
          <w:noProof/>
        </w:rPr>
        <w:fldChar w:fldCharType="end"/>
      </w:r>
      <w:r w:rsidR="00741DBE">
        <w:instrText>)</w:instrText>
      </w:r>
      <w:r w:rsidR="00741DBE">
        <w:fldChar w:fldCharType="end"/>
      </w:r>
    </w:p>
    <w:p w:rsidR="00166592" w:rsidRDefault="00195B80" w:rsidP="00195B80">
      <w:pPr>
        <w:pStyle w:val="Els-body-text"/>
      </w:pPr>
      <w:r>
        <w:t>The schedule aim for each resource Eq. 2</w:t>
      </w:r>
      <w:r w:rsidR="00482113">
        <w:t>5</w:t>
      </w:r>
      <w:r>
        <w:t xml:space="preserve"> is to minimum </w:t>
      </w:r>
      <w:r w:rsidR="001E14A4">
        <w:t>the maximum delay of jobs. Eq.27</w:t>
      </w:r>
      <w:r>
        <w:t xml:space="preserve"> ensures that all predecessors of each job finish</w:t>
      </w:r>
      <w:r w:rsidR="001E14A4">
        <w:t>ed before the job itself. Eq. 29</w:t>
      </w:r>
      <w:r>
        <w:t xml:space="preserve"> means that the finish time of activate job is determined. Eq. </w:t>
      </w:r>
      <w:r w:rsidR="001E14A4">
        <w:t>30</w:t>
      </w:r>
      <w:r>
        <w:t xml:space="preserve"> ensures the capacity restriction at every time period and Eq. 3</w:t>
      </w:r>
      <w:r w:rsidR="001E14A4">
        <w:t>1</w:t>
      </w:r>
      <w:r>
        <w:t xml:space="preserve"> defines the extreme situation of the finish time. Since Eq. 3</w:t>
      </w:r>
      <w:r w:rsidR="001E14A4">
        <w:t>0</w:t>
      </w:r>
      <w:r>
        <w:t xml:space="preserve"> is a time dependent function, the schedule model cannot be solved with mixed integer programming (MIP) techniques.</w:t>
      </w:r>
    </w:p>
    <w:p w:rsidR="00391FF1" w:rsidRDefault="00391FF1" w:rsidP="00391FF1">
      <w:pPr>
        <w:pStyle w:val="Els-1storder-head"/>
      </w:pPr>
      <w:r w:rsidRPr="00391FF1">
        <w:lastRenderedPageBreak/>
        <w:t>Experiment and result Analysis</w:t>
      </w:r>
    </w:p>
    <w:p w:rsidR="00ED2D69" w:rsidRPr="00ED2D69" w:rsidRDefault="00251192" w:rsidP="00251192">
      <w:pPr>
        <w:pStyle w:val="Els-body-text"/>
      </w:pPr>
      <w:r>
        <w:t xml:space="preserve">Because of the autonomous and self-directed features of individuals in the manufacturing ecosystem, we use ABMS technique [14, 15] to study such a complex system. Repast </w:t>
      </w:r>
      <w:proofErr w:type="spellStart"/>
      <w:r>
        <w:t>Simphony</w:t>
      </w:r>
      <w:proofErr w:type="spellEnd"/>
      <w:r>
        <w:t xml:space="preserve">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 xml:space="preserve">nts to repeatedly simulate the operating of ecosystem from the very beginning </w:t>
      </w:r>
      <w:proofErr w:type="gramStart"/>
      <w:r w:rsidR="0090116A">
        <w:t>with  mode</w:t>
      </w:r>
      <w:proofErr w:type="gramEnd"/>
      <w:r w:rsidR="0090116A">
        <w:t xml:space="preserve"> combinations in Tab. 3</w:t>
      </w:r>
      <w:r>
        <w:t xml:space="preserve"> group by group, which are the prototypes of feasible cloud manufacturing operating modes. Every single simulation goes with the main flow as show in Fig. 2. We use </w:t>
      </w:r>
      <w:proofErr w:type="spellStart"/>
      <w:r>
        <w:t>RanGen</w:t>
      </w:r>
      <w:proofErr w:type="spellEnd"/>
      <w:r>
        <w:t xml:space="preserve">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741DBE">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7543BD"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7543BD"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7543BD"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7543BD"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7543BD"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p>
    <w:p w:rsidR="0043579B" w:rsidRDefault="0043579B" w:rsidP="0043579B">
      <w:pPr>
        <w:tabs>
          <w:tab w:val="center" w:pos="2410"/>
          <w:tab w:val="right" w:pos="4960"/>
        </w:tabs>
      </w:pPr>
      <w:r>
        <w:tab/>
      </w:r>
      <w:r w:rsidRPr="0043579B">
        <w:rPr>
          <w:position w:val="-12"/>
        </w:rPr>
        <w:object w:dxaOrig="2040" w:dyaOrig="360">
          <v:shape id="_x0000_i1063" type="#_x0000_t75" style="width:102.05pt;height:18.6pt" o:ole="">
            <v:imagedata r:id="rId91" o:title=""/>
          </v:shape>
          <o:OLEObject Type="Embed" ProgID="Equation.DSMT4" ShapeID="_x0000_i1063" DrawAspect="Content" ObjectID="_1536132586" r:id="rId9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7543BD">
        <w:fldChar w:fldCharType="begin"/>
      </w:r>
      <w:r w:rsidR="007543BD">
        <w:instrText xml:space="preserve"> SE</w:instrText>
      </w:r>
      <w:r w:rsidR="007543BD">
        <w:instrText xml:space="preserve">Q MTEqn \c \* Arabic \* MERGEFORMAT </w:instrText>
      </w:r>
      <w:r w:rsidR="007543BD">
        <w:fldChar w:fldCharType="separate"/>
      </w:r>
      <w:r w:rsidR="00741DBE">
        <w:rPr>
          <w:noProof/>
        </w:rPr>
        <w:instrText>32</w:instrText>
      </w:r>
      <w:r w:rsidR="007543BD">
        <w:rPr>
          <w:noProof/>
        </w:rPr>
        <w:fldChar w:fldCharType="end"/>
      </w:r>
      <w:r w:rsidR="00741DBE">
        <w:instrText>)</w:instrText>
      </w:r>
      <w:r w:rsidR="00741DBE">
        <w:fldChar w:fldCharType="end"/>
      </w:r>
    </w:p>
    <w:p w:rsidR="005C05B3" w:rsidRDefault="005C05B3" w:rsidP="005C05B3">
      <w:pPr>
        <w:pStyle w:val="a3"/>
        <w:keepNext/>
      </w:pPr>
      <w:r>
        <w:t xml:space="preserve">Table </w:t>
      </w:r>
      <w:r>
        <w:fldChar w:fldCharType="begin"/>
      </w:r>
      <w:r>
        <w:instrText xml:space="preserve"> SEQ Table \* ARABIC </w:instrText>
      </w:r>
      <w:r>
        <w:fldChar w:fldCharType="separate"/>
      </w:r>
      <w:r w:rsidR="00741DBE">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lastRenderedPageBreak/>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3836F9" w:rsidP="00B646E0">
      <w:pPr>
        <w:keepNext/>
        <w:jc w:val="center"/>
      </w:pPr>
      <w:r>
        <w:rPr>
          <w:noProof/>
          <w:lang w:val="en-US" w:eastAsia="zh-CN"/>
        </w:rPr>
        <w:drawing>
          <wp:inline distT="0" distB="0" distL="0" distR="0">
            <wp:extent cx="3001251" cy="2611737"/>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ut_new.png"/>
                    <pic:cNvPicPr/>
                  </pic:nvPicPr>
                  <pic:blipFill>
                    <a:blip r:embed="rId93">
                      <a:extLst>
                        <a:ext uri="{28A0092B-C50C-407E-A947-70E740481C1C}">
                          <a14:useLocalDpi xmlns:a14="http://schemas.microsoft.com/office/drawing/2010/main" val="0"/>
                        </a:ext>
                      </a:extLst>
                    </a:blip>
                    <a:stretch>
                      <a:fillRect/>
                    </a:stretch>
                  </pic:blipFill>
                  <pic:spPr>
                    <a:xfrm>
                      <a:off x="0" y="0"/>
                      <a:ext cx="3051493" cy="2655458"/>
                    </a:xfrm>
                    <a:prstGeom prst="rect">
                      <a:avLst/>
                    </a:prstGeom>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741DBE">
        <w:rPr>
          <w:noProof/>
        </w:rPr>
        <w:t>5</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t xml:space="preserve">Table </w:t>
      </w:r>
      <w:r>
        <w:fldChar w:fldCharType="begin"/>
      </w:r>
      <w:r>
        <w:instrText xml:space="preserve"> SEQ Table \* ARABIC </w:instrText>
      </w:r>
      <w:r>
        <w:fldChar w:fldCharType="separate"/>
      </w:r>
      <w:r w:rsidR="00741DBE">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F5616C" w:rsidRPr="008205B7" w:rsidTr="00677CB3">
        <w:tc>
          <w:tcPr>
            <w:tcW w:w="838" w:type="pct"/>
            <w:tcBorders>
              <w:bottom w:val="single" w:sz="4" w:space="0" w:color="auto"/>
            </w:tcBorders>
            <w:vAlign w:val="center"/>
          </w:tcPr>
          <w:p w:rsidR="00F5616C" w:rsidRPr="008205B7" w:rsidRDefault="00F5616C" w:rsidP="00677CB3">
            <w:pPr>
              <w:jc w:val="center"/>
              <w:rPr>
                <w:sz w:val="16"/>
                <w:szCs w:val="12"/>
              </w:rPr>
            </w:pPr>
            <w:r w:rsidRPr="008205B7">
              <w:rPr>
                <w:sz w:val="16"/>
                <w:szCs w:val="12"/>
              </w:rPr>
              <w:t>Mode</w:t>
            </w:r>
          </w:p>
        </w:tc>
        <w:tc>
          <w:tcPr>
            <w:tcW w:w="864" w:type="pct"/>
            <w:tcBorders>
              <w:bottom w:val="single" w:sz="4" w:space="0" w:color="auto"/>
            </w:tcBorders>
            <w:vAlign w:val="center"/>
          </w:tcPr>
          <w:p w:rsidR="00F5616C" w:rsidRPr="008205B7" w:rsidRDefault="007543BD" w:rsidP="00677CB3">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F5616C" w:rsidRPr="008205B7" w:rsidRDefault="007543BD"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F5616C" w:rsidRPr="008205B7" w:rsidRDefault="007543BD"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F5616C" w:rsidRPr="008205B7" w:rsidRDefault="007543BD"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F5616C" w:rsidRPr="008205B7" w:rsidRDefault="007543BD"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F5616C" w:rsidRPr="008205B7" w:rsidTr="00677CB3">
        <w:tc>
          <w:tcPr>
            <w:tcW w:w="838"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Mode 11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1159.36</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1644.201</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1177.601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2053.727</w:t>
            </w:r>
          </w:p>
        </w:tc>
        <w:tc>
          <w:tcPr>
            <w:tcW w:w="706"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8.388</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21</w:t>
            </w:r>
          </w:p>
        </w:tc>
        <w:tc>
          <w:tcPr>
            <w:tcW w:w="864" w:type="pct"/>
            <w:vAlign w:val="center"/>
          </w:tcPr>
          <w:p w:rsidR="00F5616C" w:rsidRPr="008205B7" w:rsidRDefault="00F5616C" w:rsidP="00677CB3">
            <w:pPr>
              <w:jc w:val="center"/>
              <w:rPr>
                <w:i/>
                <w:sz w:val="16"/>
                <w:szCs w:val="12"/>
              </w:rPr>
            </w:pPr>
            <w:r w:rsidRPr="008205B7">
              <w:rPr>
                <w:i/>
                <w:sz w:val="16"/>
                <w:szCs w:val="12"/>
              </w:rPr>
              <w:t>636.769</w:t>
            </w:r>
          </w:p>
        </w:tc>
        <w:tc>
          <w:tcPr>
            <w:tcW w:w="865" w:type="pct"/>
            <w:vAlign w:val="center"/>
          </w:tcPr>
          <w:p w:rsidR="00F5616C" w:rsidRPr="008205B7" w:rsidRDefault="00F5616C" w:rsidP="00677CB3">
            <w:pPr>
              <w:jc w:val="center"/>
              <w:rPr>
                <w:i/>
                <w:sz w:val="16"/>
                <w:szCs w:val="12"/>
              </w:rPr>
            </w:pPr>
            <w:r w:rsidRPr="008205B7">
              <w:rPr>
                <w:i/>
                <w:sz w:val="16"/>
                <w:szCs w:val="12"/>
              </w:rPr>
              <w:t>2031.215</w:t>
            </w:r>
          </w:p>
        </w:tc>
        <w:tc>
          <w:tcPr>
            <w:tcW w:w="865" w:type="pct"/>
            <w:vAlign w:val="center"/>
          </w:tcPr>
          <w:p w:rsidR="00F5616C" w:rsidRPr="008205B7" w:rsidRDefault="00F5616C" w:rsidP="00677CB3">
            <w:pPr>
              <w:jc w:val="center"/>
              <w:rPr>
                <w:b/>
                <w:sz w:val="16"/>
                <w:szCs w:val="12"/>
              </w:rPr>
            </w:pPr>
            <w:r w:rsidRPr="008205B7">
              <w:rPr>
                <w:b/>
                <w:sz w:val="16"/>
                <w:szCs w:val="12"/>
              </w:rPr>
              <w:t>692.716</w:t>
            </w:r>
          </w:p>
        </w:tc>
        <w:tc>
          <w:tcPr>
            <w:tcW w:w="864" w:type="pct"/>
            <w:vAlign w:val="center"/>
          </w:tcPr>
          <w:p w:rsidR="00F5616C" w:rsidRPr="008205B7" w:rsidRDefault="00F5616C" w:rsidP="00677CB3">
            <w:pPr>
              <w:jc w:val="center"/>
              <w:rPr>
                <w:b/>
                <w:sz w:val="16"/>
                <w:szCs w:val="12"/>
              </w:rPr>
            </w:pPr>
            <w:r w:rsidRPr="008205B7">
              <w:rPr>
                <w:b/>
                <w:sz w:val="16"/>
                <w:szCs w:val="12"/>
              </w:rPr>
              <w:t>1066.947</w:t>
            </w:r>
          </w:p>
        </w:tc>
        <w:tc>
          <w:tcPr>
            <w:tcW w:w="706" w:type="pct"/>
            <w:vAlign w:val="center"/>
          </w:tcPr>
          <w:p w:rsidR="00F5616C" w:rsidRPr="008205B7" w:rsidRDefault="00F5616C" w:rsidP="00677CB3">
            <w:pPr>
              <w:jc w:val="center"/>
              <w:rPr>
                <w:sz w:val="16"/>
                <w:szCs w:val="12"/>
              </w:rPr>
            </w:pPr>
            <w:r w:rsidRPr="008205B7">
              <w:rPr>
                <w:sz w:val="16"/>
                <w:szCs w:val="12"/>
              </w:rPr>
              <w:t>16.016</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31</w:t>
            </w:r>
          </w:p>
        </w:tc>
        <w:tc>
          <w:tcPr>
            <w:tcW w:w="864" w:type="pct"/>
            <w:vAlign w:val="center"/>
          </w:tcPr>
          <w:p w:rsidR="00F5616C" w:rsidRPr="008205B7" w:rsidRDefault="00F5616C" w:rsidP="00677CB3">
            <w:pPr>
              <w:jc w:val="center"/>
              <w:rPr>
                <w:sz w:val="16"/>
                <w:szCs w:val="12"/>
              </w:rPr>
            </w:pPr>
            <w:r w:rsidRPr="008205B7">
              <w:rPr>
                <w:sz w:val="16"/>
                <w:szCs w:val="12"/>
              </w:rPr>
              <w:t>779.413</w:t>
            </w:r>
          </w:p>
        </w:tc>
        <w:tc>
          <w:tcPr>
            <w:tcW w:w="865" w:type="pct"/>
            <w:vAlign w:val="center"/>
          </w:tcPr>
          <w:p w:rsidR="00F5616C" w:rsidRPr="008205B7" w:rsidRDefault="00F5616C" w:rsidP="00677CB3">
            <w:pPr>
              <w:jc w:val="center"/>
              <w:rPr>
                <w:sz w:val="16"/>
                <w:szCs w:val="12"/>
              </w:rPr>
            </w:pPr>
            <w:r w:rsidRPr="008205B7">
              <w:rPr>
                <w:sz w:val="16"/>
                <w:szCs w:val="12"/>
              </w:rPr>
              <w:t>1996.021</w:t>
            </w:r>
          </w:p>
        </w:tc>
        <w:tc>
          <w:tcPr>
            <w:tcW w:w="865" w:type="pct"/>
            <w:vAlign w:val="center"/>
          </w:tcPr>
          <w:p w:rsidR="00F5616C" w:rsidRPr="008205B7" w:rsidRDefault="00F5616C" w:rsidP="00677CB3">
            <w:pPr>
              <w:jc w:val="center"/>
              <w:rPr>
                <w:i/>
                <w:sz w:val="16"/>
                <w:szCs w:val="12"/>
              </w:rPr>
            </w:pPr>
            <w:r w:rsidRPr="008205B7">
              <w:rPr>
                <w:i/>
                <w:sz w:val="16"/>
                <w:szCs w:val="12"/>
              </w:rPr>
              <w:t>782.272</w:t>
            </w:r>
          </w:p>
        </w:tc>
        <w:tc>
          <w:tcPr>
            <w:tcW w:w="864" w:type="pct"/>
            <w:vAlign w:val="center"/>
          </w:tcPr>
          <w:p w:rsidR="00F5616C" w:rsidRPr="008205B7" w:rsidRDefault="00F5616C" w:rsidP="00677CB3">
            <w:pPr>
              <w:jc w:val="center"/>
              <w:rPr>
                <w:i/>
                <w:sz w:val="16"/>
                <w:szCs w:val="12"/>
              </w:rPr>
            </w:pPr>
            <w:r w:rsidRPr="008205B7">
              <w:rPr>
                <w:i/>
                <w:sz w:val="16"/>
                <w:szCs w:val="12"/>
              </w:rPr>
              <w:t>1203.748</w:t>
            </w:r>
          </w:p>
        </w:tc>
        <w:tc>
          <w:tcPr>
            <w:tcW w:w="706" w:type="pct"/>
            <w:vAlign w:val="center"/>
          </w:tcPr>
          <w:p w:rsidR="00F5616C" w:rsidRPr="008205B7" w:rsidRDefault="00F5616C" w:rsidP="00677CB3">
            <w:pPr>
              <w:jc w:val="center"/>
              <w:rPr>
                <w:sz w:val="16"/>
                <w:szCs w:val="12"/>
              </w:rPr>
            </w:pPr>
            <w:r w:rsidRPr="008205B7">
              <w:rPr>
                <w:sz w:val="16"/>
                <w:szCs w:val="12"/>
              </w:rPr>
              <w:t>15.174</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12</w:t>
            </w:r>
          </w:p>
        </w:tc>
        <w:tc>
          <w:tcPr>
            <w:tcW w:w="864" w:type="pct"/>
            <w:vAlign w:val="center"/>
          </w:tcPr>
          <w:p w:rsidR="00F5616C" w:rsidRPr="008205B7" w:rsidRDefault="00F5616C" w:rsidP="00677CB3">
            <w:pPr>
              <w:jc w:val="center"/>
              <w:rPr>
                <w:sz w:val="16"/>
                <w:szCs w:val="12"/>
              </w:rPr>
            </w:pPr>
            <w:r w:rsidRPr="008205B7">
              <w:rPr>
                <w:sz w:val="16"/>
                <w:szCs w:val="12"/>
              </w:rPr>
              <w:t>1439.831</w:t>
            </w:r>
          </w:p>
        </w:tc>
        <w:tc>
          <w:tcPr>
            <w:tcW w:w="865" w:type="pct"/>
            <w:vAlign w:val="center"/>
          </w:tcPr>
          <w:p w:rsidR="00F5616C" w:rsidRPr="008205B7" w:rsidRDefault="00F5616C" w:rsidP="00677CB3">
            <w:pPr>
              <w:jc w:val="center"/>
              <w:rPr>
                <w:sz w:val="16"/>
                <w:szCs w:val="12"/>
              </w:rPr>
            </w:pPr>
            <w:r w:rsidRPr="008205B7">
              <w:rPr>
                <w:sz w:val="16"/>
                <w:szCs w:val="12"/>
              </w:rPr>
              <w:t>1522.923</w:t>
            </w:r>
          </w:p>
        </w:tc>
        <w:tc>
          <w:tcPr>
            <w:tcW w:w="865" w:type="pct"/>
            <w:vAlign w:val="center"/>
          </w:tcPr>
          <w:p w:rsidR="00F5616C" w:rsidRPr="008205B7" w:rsidRDefault="00F5616C" w:rsidP="00677CB3">
            <w:pPr>
              <w:jc w:val="center"/>
              <w:rPr>
                <w:sz w:val="16"/>
                <w:szCs w:val="12"/>
              </w:rPr>
            </w:pPr>
            <w:r w:rsidRPr="008205B7">
              <w:rPr>
                <w:sz w:val="16"/>
                <w:szCs w:val="12"/>
              </w:rPr>
              <w:t>1797.883</w:t>
            </w:r>
          </w:p>
        </w:tc>
        <w:tc>
          <w:tcPr>
            <w:tcW w:w="864" w:type="pct"/>
            <w:vAlign w:val="center"/>
          </w:tcPr>
          <w:p w:rsidR="00F5616C" w:rsidRPr="008205B7" w:rsidRDefault="00F5616C" w:rsidP="00677CB3">
            <w:pPr>
              <w:jc w:val="center"/>
              <w:rPr>
                <w:sz w:val="16"/>
                <w:szCs w:val="12"/>
              </w:rPr>
            </w:pPr>
            <w:r w:rsidRPr="008205B7">
              <w:rPr>
                <w:sz w:val="16"/>
                <w:szCs w:val="12"/>
              </w:rPr>
              <w:t>2954.113</w:t>
            </w:r>
          </w:p>
        </w:tc>
        <w:tc>
          <w:tcPr>
            <w:tcW w:w="706" w:type="pct"/>
            <w:vAlign w:val="center"/>
          </w:tcPr>
          <w:p w:rsidR="00F5616C" w:rsidRPr="008205B7" w:rsidRDefault="00F5616C" w:rsidP="00677CB3">
            <w:pPr>
              <w:jc w:val="center"/>
              <w:rPr>
                <w:sz w:val="16"/>
                <w:szCs w:val="12"/>
              </w:rPr>
            </w:pPr>
            <w:r w:rsidRPr="008205B7">
              <w:rPr>
                <w:sz w:val="16"/>
                <w:szCs w:val="12"/>
              </w:rPr>
              <w:t>14.057</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22</w:t>
            </w:r>
          </w:p>
        </w:tc>
        <w:tc>
          <w:tcPr>
            <w:tcW w:w="864" w:type="pct"/>
            <w:vAlign w:val="center"/>
          </w:tcPr>
          <w:p w:rsidR="00F5616C" w:rsidRPr="008205B7" w:rsidRDefault="00F5616C" w:rsidP="00677CB3">
            <w:pPr>
              <w:jc w:val="center"/>
              <w:rPr>
                <w:b/>
                <w:sz w:val="16"/>
                <w:szCs w:val="12"/>
              </w:rPr>
            </w:pPr>
            <w:r w:rsidRPr="008205B7">
              <w:rPr>
                <w:b/>
                <w:sz w:val="16"/>
                <w:szCs w:val="12"/>
              </w:rPr>
              <w:t>343.444</w:t>
            </w:r>
          </w:p>
        </w:tc>
        <w:tc>
          <w:tcPr>
            <w:tcW w:w="865" w:type="pct"/>
            <w:vAlign w:val="center"/>
          </w:tcPr>
          <w:p w:rsidR="00F5616C" w:rsidRPr="008205B7" w:rsidRDefault="00F5616C" w:rsidP="00677CB3">
            <w:pPr>
              <w:jc w:val="center"/>
              <w:rPr>
                <w:b/>
                <w:sz w:val="16"/>
                <w:szCs w:val="12"/>
              </w:rPr>
            </w:pPr>
            <w:r w:rsidRPr="008205B7">
              <w:rPr>
                <w:b/>
                <w:sz w:val="16"/>
                <w:szCs w:val="12"/>
              </w:rPr>
              <w:t>2464.407</w:t>
            </w:r>
          </w:p>
        </w:tc>
        <w:tc>
          <w:tcPr>
            <w:tcW w:w="865" w:type="pct"/>
            <w:vAlign w:val="center"/>
          </w:tcPr>
          <w:p w:rsidR="00F5616C" w:rsidRPr="008205B7" w:rsidRDefault="00F5616C" w:rsidP="00677CB3">
            <w:pPr>
              <w:jc w:val="center"/>
              <w:rPr>
                <w:sz w:val="16"/>
                <w:szCs w:val="12"/>
              </w:rPr>
            </w:pPr>
            <w:r w:rsidRPr="008205B7">
              <w:rPr>
                <w:sz w:val="16"/>
                <w:szCs w:val="12"/>
              </w:rPr>
              <w:t>1316.952</w:t>
            </w:r>
          </w:p>
        </w:tc>
        <w:tc>
          <w:tcPr>
            <w:tcW w:w="864" w:type="pct"/>
            <w:vAlign w:val="center"/>
          </w:tcPr>
          <w:p w:rsidR="00F5616C" w:rsidRPr="008205B7" w:rsidRDefault="00F5616C" w:rsidP="00677CB3">
            <w:pPr>
              <w:jc w:val="center"/>
              <w:rPr>
                <w:sz w:val="16"/>
                <w:szCs w:val="12"/>
              </w:rPr>
            </w:pPr>
            <w:r w:rsidRPr="008205B7">
              <w:rPr>
                <w:sz w:val="16"/>
                <w:szCs w:val="12"/>
              </w:rPr>
              <w:t>1957.226</w:t>
            </w:r>
          </w:p>
        </w:tc>
        <w:tc>
          <w:tcPr>
            <w:tcW w:w="706" w:type="pct"/>
            <w:vAlign w:val="center"/>
          </w:tcPr>
          <w:p w:rsidR="00F5616C" w:rsidRPr="008205B7" w:rsidRDefault="00F5616C" w:rsidP="00677CB3">
            <w:pPr>
              <w:jc w:val="center"/>
              <w:rPr>
                <w:i/>
                <w:sz w:val="16"/>
                <w:szCs w:val="12"/>
              </w:rPr>
            </w:pPr>
            <w:r w:rsidRPr="008205B7">
              <w:rPr>
                <w:i/>
                <w:sz w:val="16"/>
                <w:szCs w:val="12"/>
              </w:rPr>
              <w:t>20.251</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32</w:t>
            </w:r>
          </w:p>
        </w:tc>
        <w:tc>
          <w:tcPr>
            <w:tcW w:w="864" w:type="pct"/>
            <w:vAlign w:val="center"/>
          </w:tcPr>
          <w:p w:rsidR="00F5616C" w:rsidRPr="008205B7" w:rsidRDefault="00F5616C" w:rsidP="00677CB3">
            <w:pPr>
              <w:jc w:val="center"/>
              <w:rPr>
                <w:sz w:val="16"/>
                <w:szCs w:val="12"/>
              </w:rPr>
            </w:pPr>
            <w:r w:rsidRPr="008205B7">
              <w:rPr>
                <w:sz w:val="16"/>
                <w:szCs w:val="12"/>
              </w:rPr>
              <w:t>1164.409</w:t>
            </w:r>
          </w:p>
        </w:tc>
        <w:tc>
          <w:tcPr>
            <w:tcW w:w="865" w:type="pct"/>
            <w:vAlign w:val="center"/>
          </w:tcPr>
          <w:p w:rsidR="00F5616C" w:rsidRPr="008205B7" w:rsidRDefault="00F5616C" w:rsidP="00677CB3">
            <w:pPr>
              <w:jc w:val="center"/>
              <w:rPr>
                <w:sz w:val="16"/>
                <w:szCs w:val="12"/>
              </w:rPr>
            </w:pPr>
            <w:r w:rsidRPr="008205B7">
              <w:rPr>
                <w:sz w:val="16"/>
                <w:szCs w:val="12"/>
              </w:rPr>
              <w:t>1907.011</w:t>
            </w:r>
          </w:p>
        </w:tc>
        <w:tc>
          <w:tcPr>
            <w:tcW w:w="865" w:type="pct"/>
            <w:vAlign w:val="center"/>
          </w:tcPr>
          <w:p w:rsidR="00F5616C" w:rsidRPr="008205B7" w:rsidRDefault="00F5616C" w:rsidP="00677CB3">
            <w:pPr>
              <w:jc w:val="center"/>
              <w:rPr>
                <w:sz w:val="16"/>
                <w:szCs w:val="12"/>
              </w:rPr>
            </w:pPr>
            <w:r w:rsidRPr="008205B7">
              <w:rPr>
                <w:sz w:val="16"/>
                <w:szCs w:val="12"/>
              </w:rPr>
              <w:t>1597.742</w:t>
            </w:r>
          </w:p>
        </w:tc>
        <w:tc>
          <w:tcPr>
            <w:tcW w:w="864" w:type="pct"/>
            <w:vAlign w:val="center"/>
          </w:tcPr>
          <w:p w:rsidR="00F5616C" w:rsidRPr="008205B7" w:rsidRDefault="00F5616C" w:rsidP="00677CB3">
            <w:pPr>
              <w:jc w:val="center"/>
              <w:rPr>
                <w:sz w:val="16"/>
                <w:szCs w:val="12"/>
              </w:rPr>
            </w:pPr>
            <w:r w:rsidRPr="008205B7">
              <w:rPr>
                <w:sz w:val="16"/>
                <w:szCs w:val="12"/>
              </w:rPr>
              <w:t>2428.155</w:t>
            </w:r>
          </w:p>
        </w:tc>
        <w:tc>
          <w:tcPr>
            <w:tcW w:w="706" w:type="pct"/>
            <w:vAlign w:val="center"/>
          </w:tcPr>
          <w:p w:rsidR="00F5616C" w:rsidRPr="008205B7" w:rsidRDefault="00F5616C" w:rsidP="00677CB3">
            <w:pPr>
              <w:jc w:val="center"/>
              <w:rPr>
                <w:b/>
                <w:sz w:val="16"/>
                <w:szCs w:val="12"/>
              </w:rPr>
            </w:pPr>
            <w:r w:rsidRPr="008205B7">
              <w:rPr>
                <w:b/>
                <w:sz w:val="16"/>
                <w:szCs w:val="12"/>
              </w:rPr>
              <w:t>20.652</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experiment setting comply Eq. 32</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lastRenderedPageBreak/>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p>
    <w:p w:rsidR="00AD6F25" w:rsidRDefault="000C1409" w:rsidP="00FC3105">
      <w:pPr>
        <w:pStyle w:val="Els-reference-head"/>
        <w:spacing w:beforeLines="50" w:before="120" w:afterLines="50" w:after="120" w:line="180" w:lineRule="exact"/>
        <w:jc w:val="both"/>
      </w:pPr>
      <w:r>
        <w:t>References</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 X. Xu, From cloud computing to cloud manufacturing, Robotics andComputer-Integrated Manufacturing 28 (1) (2012) 75 – 86.</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[2] F. Tao, L. Zhang, K. Lu, D. Zhao, Research on manufacturing grid resource service optimal-selection and composition framework, Enterprise Information Systems 6 (2) (2012) 237–264.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[4] B. Lv, A multi-view model study for the architecture of cloud manufacturing, in: Digital Manufacturing and Automation (ICDMA), 2012 Third International Conference on, July 31 2012-Aug. 2 2012, pp. 93–97.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[5] B.-H.Li, L.Zhang, S.-L.Wang, F.Tao, J.Cao, X.Jiang, X.Song, X.Chai, Cloud manufacturing: a new service-oriented networked manufacturing model, Computer integrated manufacturing systems 16 (1) (2010) 1–7.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 xml:space="preserve">[6] W. Liu, B. Liu, D. Sun, Y. Li, G. Ma, </w:t>
      </w:r>
      <w:r w:rsidR="00391FF1" w:rsidRPr="00C776A6">
        <w:rPr>
          <w:sz w:val="12"/>
          <w:szCs w:val="12"/>
        </w:rPr>
        <w:t>Study on multi-task oriented services composition and optimisation with the 'Multi-Composition for Each Task' pattern in cloud manufacturing systems</w:t>
      </w:r>
      <w:r w:rsidRPr="00C776A6">
        <w:rPr>
          <w:sz w:val="12"/>
          <w:szCs w:val="12"/>
        </w:rPr>
        <w:t>, International Journal of Computer Integrated Manufacturing 26 (8) (2013)</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[7] S. C. Oh, D. Lee, S. R. T. Kumara, Effective web service composition in</w:t>
      </w:r>
      <w:r w:rsidR="00391FF1" w:rsidRPr="00C776A6">
        <w:rPr>
          <w:sz w:val="12"/>
          <w:szCs w:val="12"/>
        </w:rPr>
        <w:t xml:space="preserve"> </w:t>
      </w:r>
      <w:r w:rsidRPr="00C776A6">
        <w:rPr>
          <w:sz w:val="12"/>
          <w:szCs w:val="12"/>
        </w:rPr>
        <w:t>diverse and large-scale service networks, IEEE Transactions on Services</w:t>
      </w:r>
      <w:r w:rsidR="00391FF1" w:rsidRPr="00C776A6">
        <w:rPr>
          <w:sz w:val="12"/>
          <w:szCs w:val="12"/>
        </w:rPr>
        <w:t xml:space="preserve"> </w:t>
      </w:r>
      <w:r w:rsidRPr="00C776A6">
        <w:rPr>
          <w:sz w:val="12"/>
          <w:szCs w:val="12"/>
        </w:rPr>
        <w:t>Computing 1 (1) (Jan.-March 2008) 15–32.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[8] J. S. Smith, Survey on the use of simulation for manufacturing system</w:t>
      </w:r>
      <w:r w:rsidR="00391FF1" w:rsidRPr="00C776A6">
        <w:rPr>
          <w:sz w:val="12"/>
          <w:szCs w:val="12"/>
        </w:rPr>
        <w:t xml:space="preserve"> </w:t>
      </w:r>
      <w:r w:rsidRPr="00C776A6">
        <w:rPr>
          <w:sz w:val="12"/>
          <w:szCs w:val="12"/>
        </w:rPr>
        <w:t>design and operation, Journal of Manufacturing Systems 22 (2) (2003)</w:t>
      </w:r>
      <w:r w:rsidR="00391FF1" w:rsidRPr="00C776A6">
        <w:rPr>
          <w:sz w:val="12"/>
          <w:szCs w:val="12"/>
        </w:rPr>
        <w:t xml:space="preserve"> </w:t>
      </w:r>
      <w:r w:rsidRPr="00C776A6">
        <w:rPr>
          <w:sz w:val="12"/>
          <w:szCs w:val="12"/>
        </w:rPr>
        <w:t xml:space="preserve">157 – 171. </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[9] I. Sabuncuoglu, O. B. Kizilisik, Reactive scheduling in a dynamic and</w:t>
      </w:r>
      <w:r w:rsidR="00391FF1" w:rsidRPr="00C776A6">
        <w:rPr>
          <w:sz w:val="12"/>
          <w:szCs w:val="12"/>
        </w:rPr>
        <w:t xml:space="preserve"> </w:t>
      </w:r>
      <w:r w:rsidRPr="00C776A6">
        <w:rPr>
          <w:sz w:val="12"/>
          <w:szCs w:val="12"/>
        </w:rPr>
        <w:t>stochastic fms environment, International Journal of Production Research</w:t>
      </w:r>
      <w:r w:rsidR="00391FF1" w:rsidRPr="00C776A6">
        <w:rPr>
          <w:sz w:val="12"/>
          <w:szCs w:val="12"/>
        </w:rPr>
        <w:t xml:space="preserve"> </w:t>
      </w:r>
      <w:r w:rsidRPr="00C776A6">
        <w:rPr>
          <w:sz w:val="12"/>
          <w:szCs w:val="12"/>
        </w:rPr>
        <w:t>41 (17) (2003) 4211–4231.</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[10] T. Felberbauer, K. Altendorfer, A. HÃijbl, Using a scalable simulation</w:t>
      </w:r>
      <w:r w:rsidR="00391FF1" w:rsidRPr="00C776A6">
        <w:rPr>
          <w:sz w:val="12"/>
          <w:szCs w:val="12"/>
        </w:rPr>
        <w:t xml:space="preserve"> </w:t>
      </w:r>
      <w:r w:rsidRPr="00C776A6">
        <w:rPr>
          <w:sz w:val="12"/>
          <w:szCs w:val="12"/>
        </w:rPr>
        <w:t>model to evaluate the performance of production system segmentation in</w:t>
      </w:r>
      <w:r w:rsidR="00391FF1" w:rsidRPr="00C776A6">
        <w:rPr>
          <w:sz w:val="12"/>
          <w:szCs w:val="12"/>
        </w:rPr>
        <w:t xml:space="preserve"> </w:t>
      </w:r>
      <w:r w:rsidRPr="00C776A6">
        <w:rPr>
          <w:sz w:val="12"/>
          <w:szCs w:val="12"/>
        </w:rPr>
        <w:t>a combined mrp and kanban system, in: Proceedings of the 2012 Winter</w:t>
      </w:r>
      <w:r w:rsidR="00391FF1" w:rsidRPr="00C776A6">
        <w:rPr>
          <w:sz w:val="12"/>
          <w:szCs w:val="12"/>
        </w:rPr>
        <w:t xml:space="preserve"> </w:t>
      </w:r>
      <w:r w:rsidRPr="00C776A6">
        <w:rPr>
          <w:sz w:val="12"/>
          <w:szCs w:val="12"/>
        </w:rPr>
        <w:t>Simulation Conference (WSC), 9-12 Dec. 2012, pp. 1–12.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[11] D. Mourtzis, N. Papakostas, D. Mavrikios, S. Makris, K. Alexopoulos, The role of simulation in digital manufacturing: applications</w:t>
      </w:r>
      <w:r w:rsidR="00391FF1" w:rsidRPr="00C776A6">
        <w:rPr>
          <w:sz w:val="12"/>
          <w:szCs w:val="12"/>
        </w:rPr>
        <w:t xml:space="preserve"> </w:t>
      </w:r>
      <w:r w:rsidRPr="00C776A6">
        <w:rPr>
          <w:sz w:val="12"/>
          <w:szCs w:val="12"/>
        </w:rPr>
        <w:t>and outlook, International Journal of Computer Integrated Manufacturing 28 (1) (2015) 3–24.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[12] D. Wu, M. J. Greer, D. W. Rosen, D. Schaefer, Cloud manufacturing:</w:t>
      </w:r>
      <w:r w:rsidR="00391FF1" w:rsidRPr="00C776A6">
        <w:rPr>
          <w:sz w:val="12"/>
          <w:szCs w:val="12"/>
        </w:rPr>
        <w:t xml:space="preserve"> </w:t>
      </w:r>
      <w:r w:rsidRPr="00C776A6">
        <w:rPr>
          <w:sz w:val="12"/>
          <w:szCs w:val="12"/>
        </w:rPr>
        <w:t>Strategic vision and state-of-the-art, Journal of Manufacturing Systems</w:t>
      </w:r>
      <w:r w:rsidR="00391FF1" w:rsidRPr="00C776A6">
        <w:rPr>
          <w:sz w:val="12"/>
          <w:szCs w:val="12"/>
        </w:rPr>
        <w:t xml:space="preserve"> </w:t>
      </w:r>
      <w:r w:rsidRPr="00C776A6">
        <w:rPr>
          <w:sz w:val="12"/>
          <w:szCs w:val="12"/>
        </w:rPr>
        <w:t>32 (4) (2013) 564–579.</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[13] R. Kolisch, S. Hartmann, Heuristic algorithms for the resource</w:t>
      </w:r>
      <w:r w:rsidR="00391FF1" w:rsidRPr="00C776A6">
        <w:rPr>
          <w:sz w:val="12"/>
          <w:szCs w:val="12"/>
        </w:rPr>
        <w:t xml:space="preserve"> </w:t>
      </w:r>
      <w:r w:rsidRPr="00C776A6">
        <w:rPr>
          <w:sz w:val="12"/>
          <w:szCs w:val="12"/>
        </w:rPr>
        <w:t>constrained</w:t>
      </w:r>
      <w:r w:rsidR="00391FF1" w:rsidRPr="00C776A6">
        <w:rPr>
          <w:sz w:val="12"/>
          <w:szCs w:val="12"/>
        </w:rPr>
        <w:t xml:space="preserve"> </w:t>
      </w:r>
      <w:r w:rsidRPr="00C776A6">
        <w:rPr>
          <w:sz w:val="12"/>
          <w:szCs w:val="12"/>
        </w:rPr>
        <w:t>project</w:t>
      </w:r>
      <w:r w:rsidR="00391FF1" w:rsidRPr="00C776A6">
        <w:rPr>
          <w:sz w:val="12"/>
          <w:szCs w:val="12"/>
        </w:rPr>
        <w:t xml:space="preserve"> </w:t>
      </w:r>
      <w:r w:rsidRPr="00C776A6">
        <w:rPr>
          <w:sz w:val="12"/>
          <w:szCs w:val="12"/>
        </w:rPr>
        <w:t>scheduling</w:t>
      </w:r>
      <w:r w:rsidR="00391FF1" w:rsidRPr="00C776A6">
        <w:rPr>
          <w:sz w:val="12"/>
          <w:szCs w:val="12"/>
        </w:rPr>
        <w:t xml:space="preserve"> </w:t>
      </w:r>
      <w:r w:rsidRPr="00C776A6">
        <w:rPr>
          <w:sz w:val="12"/>
          <w:szCs w:val="12"/>
        </w:rPr>
        <w:t>problem: Classification</w:t>
      </w:r>
      <w:r w:rsidR="00391FF1" w:rsidRPr="00C776A6">
        <w:rPr>
          <w:sz w:val="12"/>
          <w:szCs w:val="12"/>
        </w:rPr>
        <w:t xml:space="preserve"> </w:t>
      </w:r>
      <w:r w:rsidRPr="00C776A6">
        <w:rPr>
          <w:sz w:val="12"/>
          <w:szCs w:val="12"/>
        </w:rPr>
        <w:t>and</w:t>
      </w:r>
      <w:r w:rsidR="00391FF1" w:rsidRPr="00C776A6">
        <w:rPr>
          <w:sz w:val="12"/>
          <w:szCs w:val="12"/>
        </w:rPr>
        <w:t xml:space="preserve"> </w:t>
      </w:r>
      <w:r w:rsidRPr="00C776A6">
        <w:rPr>
          <w:sz w:val="12"/>
          <w:szCs w:val="12"/>
        </w:rPr>
        <w:t>computational</w:t>
      </w:r>
      <w:r w:rsidR="00391FF1" w:rsidRPr="00C776A6">
        <w:rPr>
          <w:sz w:val="12"/>
          <w:szCs w:val="12"/>
        </w:rPr>
        <w:t xml:space="preserve"> </w:t>
      </w:r>
      <w:r w:rsidRPr="00C776A6">
        <w:rPr>
          <w:sz w:val="12"/>
          <w:szCs w:val="12"/>
        </w:rPr>
        <w:t>analysis, in: J. WÄ ´ Zglarz (Ed.), International Series in Operations Research &amp; Management Science, Vol. 14, Springer US, 1999, pp. 147–178.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[14] C.M.Macal, M.J.North, Agent-basedmodelingandsimulation, in: Winter Simulation Conference, Winter Simulation Conference, Austin, Texas,</w:t>
      </w:r>
      <w:r w:rsidR="00391FF1" w:rsidRPr="00C776A6">
        <w:rPr>
          <w:sz w:val="12"/>
          <w:szCs w:val="12"/>
        </w:rPr>
        <w:t xml:space="preserve"> </w:t>
      </w:r>
      <w:r w:rsidRPr="00C776A6">
        <w:rPr>
          <w:sz w:val="12"/>
          <w:szCs w:val="12"/>
        </w:rPr>
        <w:t>2009, pp. 86–98.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[15] M. J. North, C. M. Macal, Managing business complexity: discovering</w:t>
      </w:r>
      <w:r w:rsidR="00391FF1" w:rsidRPr="00C776A6">
        <w:rPr>
          <w:sz w:val="12"/>
          <w:szCs w:val="12"/>
        </w:rPr>
        <w:t xml:space="preserve"> </w:t>
      </w:r>
      <w:r w:rsidRPr="00C776A6">
        <w:rPr>
          <w:sz w:val="12"/>
          <w:szCs w:val="12"/>
        </w:rPr>
        <w:t xml:space="preserve">strategic solutions with agent-based </w:t>
      </w:r>
      <w:r w:rsidR="00391FF1" w:rsidRPr="00C776A6">
        <w:rPr>
          <w:sz w:val="12"/>
          <w:szCs w:val="12"/>
        </w:rPr>
        <w:t>modeling and simulation, Oxford</w:t>
      </w:r>
      <w:r w:rsidR="00391FF1" w:rsidRPr="00C776A6">
        <w:rPr>
          <w:rFonts w:hint="eastAsia"/>
          <w:sz w:val="12"/>
          <w:szCs w:val="12"/>
          <w:lang w:eastAsia="zh-CN"/>
        </w:rPr>
        <w:t xml:space="preserve"> </w:t>
      </w:r>
      <w:r w:rsidRPr="00C776A6">
        <w:rPr>
          <w:sz w:val="12"/>
          <w:szCs w:val="12"/>
        </w:rPr>
        <w:t>University Press, 2007.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[16] M. J. North, N. T. Collier, J. Ozik, E. R. Tatara, C. M. Macal, M. Bragen,</w:t>
      </w:r>
      <w:r w:rsidR="00391FF1" w:rsidRPr="00C776A6">
        <w:rPr>
          <w:sz w:val="12"/>
          <w:szCs w:val="12"/>
        </w:rPr>
        <w:t xml:space="preserve"> </w:t>
      </w:r>
      <w:r w:rsidRPr="00C776A6">
        <w:rPr>
          <w:sz w:val="12"/>
          <w:szCs w:val="12"/>
        </w:rPr>
        <w:t>P. Sydelko, Complex adaptive systems modeling with repast simphony,</w:t>
      </w:r>
      <w:r w:rsidR="00391FF1" w:rsidRPr="00C776A6">
        <w:rPr>
          <w:sz w:val="12"/>
          <w:szCs w:val="12"/>
        </w:rPr>
        <w:t xml:space="preserve"> </w:t>
      </w:r>
      <w:r w:rsidRPr="00C776A6">
        <w:rPr>
          <w:sz w:val="12"/>
          <w:szCs w:val="12"/>
        </w:rPr>
        <w:t xml:space="preserve">Complex Adaptive Systems Modeling 1 (1) (2013) 1–26. </w:t>
      </w:r>
    </w:p>
    <w:p w:rsidR="00AD6F25" w:rsidRPr="009C1D99" w:rsidRDefault="00615DB0" w:rsidP="009C1D99">
      <w:pPr>
        <w:pStyle w:val="Els-reference"/>
        <w:spacing w:line="160" w:lineRule="exact"/>
        <w:ind w:left="143" w:hangingChars="119" w:hanging="143"/>
        <w:jc w:val="both"/>
        <w:rPr>
          <w:szCs w:val="16"/>
          <w:lang w:val="en-IN" w:eastAsia="en-IN"/>
        </w:rPr>
        <w:sectPr w:rsidR="00AD6F25" w:rsidRPr="009C1D99">
          <w:footnotePr>
            <w:numFmt w:val="chicago"/>
          </w:footnotePr>
          <w:type w:val="continuous"/>
          <w:pgSz w:w="11907" w:h="16840" w:code="161"/>
          <w:pgMar w:top="737" w:right="680" w:bottom="1134" w:left="851" w:header="907" w:footer="1253" w:gutter="0"/>
          <w:cols w:num="2" w:space="360"/>
          <w:titlePg/>
          <w:docGrid w:linePitch="360"/>
        </w:sectPr>
      </w:pPr>
      <w:r w:rsidRPr="00C776A6">
        <w:rPr>
          <w:sz w:val="12"/>
          <w:szCs w:val="12"/>
        </w:rPr>
        <w:t>[17] E. Demeulemeester, M. Vanhoucke, W. Herroelen, Rangen: A random</w:t>
      </w:r>
      <w:r w:rsidR="00391FF1" w:rsidRPr="00C776A6">
        <w:rPr>
          <w:sz w:val="12"/>
          <w:szCs w:val="12"/>
        </w:rPr>
        <w:t xml:space="preserve"> </w:t>
      </w:r>
      <w:r w:rsidRPr="00C776A6">
        <w:rPr>
          <w:sz w:val="12"/>
          <w:szCs w:val="12"/>
        </w:rPr>
        <w:t>network generator for activity-on-the-node networks, Journal of Scheduling 6 (1) (2003) 17–38.</w:t>
      </w:r>
    </w:p>
    <w:p w:rsidR="00EB2B15" w:rsidRDefault="00EB2B15">
      <w:pPr>
        <w:widowControl/>
        <w:rPr>
          <w:b/>
        </w:rPr>
      </w:pPr>
      <w:bookmarkStart w:id="8" w:name="_GoBack"/>
      <w:bookmarkEnd w:id="8"/>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43BD" w:rsidRDefault="007543BD">
      <w:r>
        <w:separator/>
      </w:r>
    </w:p>
    <w:p w:rsidR="007543BD" w:rsidRDefault="007543BD"/>
    <w:p w:rsidR="007543BD" w:rsidRDefault="007543BD"/>
  </w:endnote>
  <w:endnote w:type="continuationSeparator" w:id="0">
    <w:p w:rsidR="007543BD" w:rsidRDefault="007543BD">
      <w:r>
        <w:continuationSeparator/>
      </w:r>
    </w:p>
    <w:p w:rsidR="007543BD" w:rsidRDefault="007543BD"/>
    <w:p w:rsidR="007543BD" w:rsidRDefault="007543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2DE859BD-BC4E-4066-BA4A-E2CA5BECE5C0}"/>
    <w:embedBold r:id="rId2" w:fontKey="{F14DB3D7-D9FA-4C00-B4E6-A2BF83BB8277}"/>
    <w:embedItalic r:id="rId3" w:fontKey="{E7DE11A9-E167-45E3-A99D-A07EAA180212}"/>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51D0D952-E409-43F6-936B-6A24AB65A3D9}"/>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0D191B4D-0654-4336-8ACD-487F4A1EA343}"/>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035299C8-6809-4D80-98B7-424B7322881C}"/>
    <w:embedItalic r:id="rId7" w:fontKey="{20D3E40B-D015-4105-9CC3-0C0125D9C4D0}"/>
    <w:embedBoldItalic r:id="rId8" w:fontKey="{711CA2A7-68AD-4E08-A25A-282E11B7A51D}"/>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7CB3" w:rsidRDefault="00677CB3">
    <w:pPr>
      <w:pStyle w:val="a6"/>
    </w:pPr>
    <w:r>
      <w:t xml:space="preserve">2212-8271 </w:t>
    </w:r>
    <w:sdt>
      <w:sdtPr>
        <w:id w:val="-176120870"/>
        <w:lock w:val="contentLocked"/>
        <w:placeholder>
          <w:docPart w:val="298B1FF65A0747FF9CC416089F710DA4"/>
        </w:placeholder>
        <w:group/>
      </w:sdtPr>
      <w:sdtEndPr/>
      <w:sdtContent>
        <w:sdt>
          <w:sdtPr>
            <w:id w:val="1277375721"/>
            <w:lock w:val="sdtContentLocked"/>
            <w:placeholder>
              <w:docPart w:val="298B1FF65A0747FF9CC416089F710DA4"/>
            </w:placeholder>
          </w:sdtPr>
          <w:sdtEnd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43BD" w:rsidRDefault="007543BD">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7543BD" w:rsidRDefault="007543BD"/>
    <w:p w:rsidR="007543BD" w:rsidRDefault="007543BD"/>
  </w:footnote>
  <w:footnote w:type="continuationSeparator" w:id="0">
    <w:p w:rsidR="007543BD" w:rsidRDefault="007543BD">
      <w:r>
        <w:continuationSeparator/>
      </w:r>
    </w:p>
    <w:p w:rsidR="007543BD" w:rsidRDefault="007543BD"/>
    <w:p w:rsidR="007543BD" w:rsidRDefault="007543B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7CB3" w:rsidRDefault="00677CB3">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C776A6">
      <w:rPr>
        <w:rStyle w:val="aa"/>
        <w:i w:val="0"/>
      </w:rPr>
      <w:t>6</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7CB3" w:rsidRDefault="00677CB3">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C776A6">
      <w:rPr>
        <w:rStyle w:val="aa"/>
        <w:i w:val="0"/>
      </w:rPr>
      <w:t>5</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677CB3">
      <w:trPr>
        <w:trHeight w:val="1446"/>
      </w:trPr>
      <w:tc>
        <w:tcPr>
          <w:tcW w:w="1265" w:type="dxa"/>
        </w:tcPr>
        <w:p w:rsidR="00677CB3" w:rsidRDefault="00677CB3">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677CB3" w:rsidRDefault="00677CB3">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677CB3" w:rsidRDefault="00677CB3"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677CB3" w:rsidRDefault="00677CB3"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677CB3" w:rsidRDefault="00677CB3"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677CB3" w:rsidRDefault="00677CB3"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677CB3" w:rsidRDefault="00677CB3">
          <w:pPr>
            <w:pStyle w:val="a5"/>
            <w:spacing w:before="0" w:beforeAutospacing="0" w:after="0" w:line="200" w:lineRule="exact"/>
            <w:jc w:val="center"/>
            <w:rPr>
              <w:i w:val="0"/>
              <w:iCs/>
              <w:szCs w:val="16"/>
            </w:rPr>
          </w:pPr>
        </w:p>
      </w:tc>
      <w:tc>
        <w:tcPr>
          <w:tcW w:w="2548" w:type="dxa"/>
        </w:tcPr>
        <w:p w:rsidR="00677CB3" w:rsidRDefault="00677CB3">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677CB3" w:rsidRDefault="00677CB3">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7F46"/>
    <w:rsid w:val="00103EE6"/>
    <w:rsid w:val="00107A08"/>
    <w:rsid w:val="00125397"/>
    <w:rsid w:val="00130408"/>
    <w:rsid w:val="00140221"/>
    <w:rsid w:val="001446AE"/>
    <w:rsid w:val="00156EC8"/>
    <w:rsid w:val="00165E57"/>
    <w:rsid w:val="00166592"/>
    <w:rsid w:val="00167113"/>
    <w:rsid w:val="00173AD0"/>
    <w:rsid w:val="0017435C"/>
    <w:rsid w:val="001837D5"/>
    <w:rsid w:val="00185B7D"/>
    <w:rsid w:val="00193020"/>
    <w:rsid w:val="00195B80"/>
    <w:rsid w:val="001A5B41"/>
    <w:rsid w:val="001B2097"/>
    <w:rsid w:val="001B6E7B"/>
    <w:rsid w:val="001C21FE"/>
    <w:rsid w:val="001C578C"/>
    <w:rsid w:val="001D2B9F"/>
    <w:rsid w:val="001E0063"/>
    <w:rsid w:val="001E14A4"/>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E7115"/>
    <w:rsid w:val="002F0881"/>
    <w:rsid w:val="002F2B2D"/>
    <w:rsid w:val="003067BE"/>
    <w:rsid w:val="003108FF"/>
    <w:rsid w:val="003261D4"/>
    <w:rsid w:val="003314CF"/>
    <w:rsid w:val="003836F9"/>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82113"/>
    <w:rsid w:val="004A0A4E"/>
    <w:rsid w:val="004A52CA"/>
    <w:rsid w:val="004B412E"/>
    <w:rsid w:val="004D32FF"/>
    <w:rsid w:val="004D6786"/>
    <w:rsid w:val="004E2795"/>
    <w:rsid w:val="004F3865"/>
    <w:rsid w:val="004F6A10"/>
    <w:rsid w:val="00526D14"/>
    <w:rsid w:val="00534D1F"/>
    <w:rsid w:val="00557447"/>
    <w:rsid w:val="005601F0"/>
    <w:rsid w:val="00563EB4"/>
    <w:rsid w:val="0057382D"/>
    <w:rsid w:val="00576803"/>
    <w:rsid w:val="005837FD"/>
    <w:rsid w:val="005968EA"/>
    <w:rsid w:val="005A31BF"/>
    <w:rsid w:val="005A4257"/>
    <w:rsid w:val="005B73CB"/>
    <w:rsid w:val="005C05B3"/>
    <w:rsid w:val="005C65D3"/>
    <w:rsid w:val="005E7CE3"/>
    <w:rsid w:val="005F5072"/>
    <w:rsid w:val="005F5250"/>
    <w:rsid w:val="00601E25"/>
    <w:rsid w:val="00615DB0"/>
    <w:rsid w:val="00626725"/>
    <w:rsid w:val="00636561"/>
    <w:rsid w:val="00653AA0"/>
    <w:rsid w:val="00654CA8"/>
    <w:rsid w:val="00665FDC"/>
    <w:rsid w:val="006673CD"/>
    <w:rsid w:val="00674ABD"/>
    <w:rsid w:val="00677CB3"/>
    <w:rsid w:val="00683935"/>
    <w:rsid w:val="006B17F5"/>
    <w:rsid w:val="006C76F0"/>
    <w:rsid w:val="006D0FC4"/>
    <w:rsid w:val="006E20A8"/>
    <w:rsid w:val="006F4791"/>
    <w:rsid w:val="007004FC"/>
    <w:rsid w:val="00723227"/>
    <w:rsid w:val="0072368E"/>
    <w:rsid w:val="00732A12"/>
    <w:rsid w:val="007333E5"/>
    <w:rsid w:val="00741DBE"/>
    <w:rsid w:val="00743051"/>
    <w:rsid w:val="00752E0F"/>
    <w:rsid w:val="007543BD"/>
    <w:rsid w:val="00757D4F"/>
    <w:rsid w:val="00782013"/>
    <w:rsid w:val="007925ED"/>
    <w:rsid w:val="00792E68"/>
    <w:rsid w:val="007A138E"/>
    <w:rsid w:val="007A1679"/>
    <w:rsid w:val="007B221B"/>
    <w:rsid w:val="007B4855"/>
    <w:rsid w:val="007C3C52"/>
    <w:rsid w:val="007C4F5C"/>
    <w:rsid w:val="007D427C"/>
    <w:rsid w:val="007E3E0A"/>
    <w:rsid w:val="007E4928"/>
    <w:rsid w:val="007E5370"/>
    <w:rsid w:val="007F1C5A"/>
    <w:rsid w:val="007F2426"/>
    <w:rsid w:val="007F4DDB"/>
    <w:rsid w:val="00800099"/>
    <w:rsid w:val="00800378"/>
    <w:rsid w:val="008075FF"/>
    <w:rsid w:val="00810729"/>
    <w:rsid w:val="00814171"/>
    <w:rsid w:val="008205B7"/>
    <w:rsid w:val="00836162"/>
    <w:rsid w:val="008400CD"/>
    <w:rsid w:val="00840479"/>
    <w:rsid w:val="00845C9E"/>
    <w:rsid w:val="00866979"/>
    <w:rsid w:val="008807C4"/>
    <w:rsid w:val="00887AAD"/>
    <w:rsid w:val="008A6A0F"/>
    <w:rsid w:val="008B5F65"/>
    <w:rsid w:val="008B6CE8"/>
    <w:rsid w:val="008C5EF5"/>
    <w:rsid w:val="008F1D3A"/>
    <w:rsid w:val="008F23E7"/>
    <w:rsid w:val="008F29D7"/>
    <w:rsid w:val="00900DFE"/>
    <w:rsid w:val="0090116A"/>
    <w:rsid w:val="00902534"/>
    <w:rsid w:val="00907210"/>
    <w:rsid w:val="00925A11"/>
    <w:rsid w:val="00954A4B"/>
    <w:rsid w:val="00973494"/>
    <w:rsid w:val="00976765"/>
    <w:rsid w:val="009835C1"/>
    <w:rsid w:val="0099591C"/>
    <w:rsid w:val="00995C72"/>
    <w:rsid w:val="009977FA"/>
    <w:rsid w:val="009A356F"/>
    <w:rsid w:val="009B099C"/>
    <w:rsid w:val="009B7CF7"/>
    <w:rsid w:val="009C1D99"/>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2F86"/>
    <w:rsid w:val="00A6399B"/>
    <w:rsid w:val="00A71216"/>
    <w:rsid w:val="00A828BD"/>
    <w:rsid w:val="00A855ED"/>
    <w:rsid w:val="00A915FF"/>
    <w:rsid w:val="00AA6591"/>
    <w:rsid w:val="00AD282D"/>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7232A"/>
    <w:rsid w:val="00B91AD1"/>
    <w:rsid w:val="00B92229"/>
    <w:rsid w:val="00B93405"/>
    <w:rsid w:val="00BA0048"/>
    <w:rsid w:val="00BB03D0"/>
    <w:rsid w:val="00BB6AF9"/>
    <w:rsid w:val="00BC0A0A"/>
    <w:rsid w:val="00BC1776"/>
    <w:rsid w:val="00BD43D2"/>
    <w:rsid w:val="00BD73D1"/>
    <w:rsid w:val="00BF7C13"/>
    <w:rsid w:val="00C02329"/>
    <w:rsid w:val="00C242EB"/>
    <w:rsid w:val="00C270F0"/>
    <w:rsid w:val="00C40AFF"/>
    <w:rsid w:val="00C50658"/>
    <w:rsid w:val="00C64217"/>
    <w:rsid w:val="00C6741D"/>
    <w:rsid w:val="00C72E1C"/>
    <w:rsid w:val="00C776A6"/>
    <w:rsid w:val="00C81402"/>
    <w:rsid w:val="00C87DAC"/>
    <w:rsid w:val="00C97039"/>
    <w:rsid w:val="00CA30CF"/>
    <w:rsid w:val="00CA65A3"/>
    <w:rsid w:val="00CA66A0"/>
    <w:rsid w:val="00CC3C9E"/>
    <w:rsid w:val="00CD60FC"/>
    <w:rsid w:val="00CE4860"/>
    <w:rsid w:val="00CE5285"/>
    <w:rsid w:val="00CF0D69"/>
    <w:rsid w:val="00CF0EEA"/>
    <w:rsid w:val="00CF2574"/>
    <w:rsid w:val="00CF36F0"/>
    <w:rsid w:val="00CF38C4"/>
    <w:rsid w:val="00D00E56"/>
    <w:rsid w:val="00D058C8"/>
    <w:rsid w:val="00D14EA8"/>
    <w:rsid w:val="00D202C0"/>
    <w:rsid w:val="00D426CB"/>
    <w:rsid w:val="00D42AEE"/>
    <w:rsid w:val="00D45A10"/>
    <w:rsid w:val="00D474AE"/>
    <w:rsid w:val="00D55B30"/>
    <w:rsid w:val="00D56B77"/>
    <w:rsid w:val="00D64227"/>
    <w:rsid w:val="00D709CB"/>
    <w:rsid w:val="00D76FCE"/>
    <w:rsid w:val="00D92BAF"/>
    <w:rsid w:val="00DB1745"/>
    <w:rsid w:val="00DB6A83"/>
    <w:rsid w:val="00DC3EC2"/>
    <w:rsid w:val="00DC414C"/>
    <w:rsid w:val="00DE43D7"/>
    <w:rsid w:val="00DE6807"/>
    <w:rsid w:val="00DE7061"/>
    <w:rsid w:val="00DF0E6B"/>
    <w:rsid w:val="00DF749C"/>
    <w:rsid w:val="00E148FC"/>
    <w:rsid w:val="00E154BB"/>
    <w:rsid w:val="00E338BD"/>
    <w:rsid w:val="00E34BF1"/>
    <w:rsid w:val="00E46DA6"/>
    <w:rsid w:val="00E51987"/>
    <w:rsid w:val="00E52FC6"/>
    <w:rsid w:val="00E547F7"/>
    <w:rsid w:val="00E60611"/>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5616C"/>
    <w:rsid w:val="00F71105"/>
    <w:rsid w:val="00F81649"/>
    <w:rsid w:val="00FA2E27"/>
    <w:rsid w:val="00FB3915"/>
    <w:rsid w:val="00FB4383"/>
    <w:rsid w:val="00FC2C28"/>
    <w:rsid w:val="00FC3105"/>
    <w:rsid w:val="00FC578C"/>
    <w:rsid w:val="00FC6B10"/>
    <w:rsid w:val="00FD1203"/>
    <w:rsid w:val="00FD4FBB"/>
    <w:rsid w:val="00FE0F82"/>
    <w:rsid w:val="00FE5A76"/>
    <w:rsid w:val="00FF418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10.wmf"/><Relationship Id="rId42" Type="http://schemas.openxmlformats.org/officeDocument/2006/relationships/image" Target="media/image20.w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33.jpg"/><Relationship Id="rId84" Type="http://schemas.openxmlformats.org/officeDocument/2006/relationships/oleObject" Target="embeddings/oleObject35.bin"/><Relationship Id="rId89" Type="http://schemas.openxmlformats.org/officeDocument/2006/relationships/image" Target="media/image44.wmf"/><Relationship Id="rId16" Type="http://schemas.openxmlformats.org/officeDocument/2006/relationships/oleObject" Target="embeddings/oleObject1.bin"/><Relationship Id="rId11" Type="http://schemas.openxmlformats.org/officeDocument/2006/relationships/header" Target="header3.xml"/><Relationship Id="rId32" Type="http://schemas.openxmlformats.org/officeDocument/2006/relationships/image" Target="media/image15.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8.wmf"/><Relationship Id="rId74" Type="http://schemas.openxmlformats.org/officeDocument/2006/relationships/oleObject" Target="embeddings/oleObject30.bin"/><Relationship Id="rId79" Type="http://schemas.openxmlformats.org/officeDocument/2006/relationships/image" Target="media/image39.wmf"/><Relationship Id="rId5" Type="http://schemas.openxmlformats.org/officeDocument/2006/relationships/settings" Target="settings.xml"/><Relationship Id="rId90" Type="http://schemas.openxmlformats.org/officeDocument/2006/relationships/oleObject" Target="embeddings/oleObject38.bin"/><Relationship Id="rId95" Type="http://schemas.openxmlformats.org/officeDocument/2006/relationships/glossaryDocument" Target="glossary/document.xml"/><Relationship Id="rId22" Type="http://schemas.openxmlformats.org/officeDocument/2006/relationships/oleObject" Target="embeddings/oleObject4.bin"/><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image" Target="media/image34.wmf"/><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oleObject" Target="embeddings/oleObject29.bin"/><Relationship Id="rId80" Type="http://schemas.openxmlformats.org/officeDocument/2006/relationships/oleObject" Target="embeddings/oleObject33.bin"/><Relationship Id="rId85" Type="http://schemas.openxmlformats.org/officeDocument/2006/relationships/image" Target="media/image42.wmf"/><Relationship Id="rId93" Type="http://schemas.openxmlformats.org/officeDocument/2006/relationships/image" Target="media/image4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wmf"/><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8.wmf"/><Relationship Id="rId46" Type="http://schemas.openxmlformats.org/officeDocument/2006/relationships/image" Target="media/image22.wmf"/><Relationship Id="rId59" Type="http://schemas.openxmlformats.org/officeDocument/2006/relationships/oleObject" Target="embeddings/oleObject23.bin"/><Relationship Id="rId67" Type="http://schemas.openxmlformats.org/officeDocument/2006/relationships/oleObject" Target="embeddings/oleObject27.bin"/><Relationship Id="rId20" Type="http://schemas.openxmlformats.org/officeDocument/2006/relationships/oleObject" Target="embeddings/oleObject3.bin"/><Relationship Id="rId41" Type="http://schemas.openxmlformats.org/officeDocument/2006/relationships/oleObject" Target="embeddings/oleObject14.bin"/><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oleObject" Target="embeddings/oleObject28.bin"/><Relationship Id="rId75" Type="http://schemas.openxmlformats.org/officeDocument/2006/relationships/image" Target="media/image37.wmf"/><Relationship Id="rId83" Type="http://schemas.openxmlformats.org/officeDocument/2006/relationships/image" Target="media/image41.wmf"/><Relationship Id="rId88" Type="http://schemas.openxmlformats.org/officeDocument/2006/relationships/oleObject" Target="embeddings/oleObject37.bin"/><Relationship Id="rId91" Type="http://schemas.openxmlformats.org/officeDocument/2006/relationships/image" Target="media/image45.wmf"/><Relationship Id="rId96"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oleObject" Target="embeddings/oleObject5.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oleObject" Target="embeddings/oleObject18.bin"/><Relationship Id="rId57" Type="http://schemas.openxmlformats.org/officeDocument/2006/relationships/oleObject" Target="embeddings/oleObject22.bin"/><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oleObject" Target="embeddings/oleObject26.bin"/><Relationship Id="rId73" Type="http://schemas.openxmlformats.org/officeDocument/2006/relationships/image" Target="media/image36.wmf"/><Relationship Id="rId78" Type="http://schemas.openxmlformats.org/officeDocument/2006/relationships/oleObject" Target="embeddings/oleObject32.bin"/><Relationship Id="rId81" Type="http://schemas.openxmlformats.org/officeDocument/2006/relationships/image" Target="media/image40.wmf"/><Relationship Id="rId86" Type="http://schemas.openxmlformats.org/officeDocument/2006/relationships/oleObject" Target="embeddings/oleObject36.bin"/><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oleObject" Target="embeddings/oleObject2.bin"/><Relationship Id="rId39" Type="http://schemas.openxmlformats.org/officeDocument/2006/relationships/oleObject" Target="embeddings/oleObject13.bin"/><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oleObject" Target="embeddings/oleObject21.bin"/><Relationship Id="rId76" Type="http://schemas.openxmlformats.org/officeDocument/2006/relationships/oleObject" Target="embeddings/oleObject31.bin"/><Relationship Id="rId7" Type="http://schemas.openxmlformats.org/officeDocument/2006/relationships/footnotes" Target="footnotes.xml"/><Relationship Id="rId71" Type="http://schemas.openxmlformats.org/officeDocument/2006/relationships/image" Target="media/image35.wmf"/><Relationship Id="rId92" Type="http://schemas.openxmlformats.org/officeDocument/2006/relationships/oleObject" Target="embeddings/oleObject39.bin"/><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6.bin"/><Relationship Id="rId66" Type="http://schemas.openxmlformats.org/officeDocument/2006/relationships/image" Target="media/image32.wmf"/><Relationship Id="rId87" Type="http://schemas.openxmlformats.org/officeDocument/2006/relationships/image" Target="media/image43.wmf"/><Relationship Id="rId61" Type="http://schemas.openxmlformats.org/officeDocument/2006/relationships/oleObject" Target="embeddings/oleObject24.bin"/><Relationship Id="rId82" Type="http://schemas.openxmlformats.org/officeDocument/2006/relationships/oleObject" Target="embeddings/oleObject34.bin"/><Relationship Id="rId19" Type="http://schemas.openxmlformats.org/officeDocument/2006/relationships/image" Target="media/image9.wmf"/><Relationship Id="rId14" Type="http://schemas.openxmlformats.org/officeDocument/2006/relationships/image" Target="media/image6.jpg"/><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7.wmf"/><Relationship Id="rId77" Type="http://schemas.openxmlformats.org/officeDocument/2006/relationships/image" Target="media/image38.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395678"/>
    <w:rsid w:val="003A206A"/>
    <w:rsid w:val="003C5DF4"/>
    <w:rsid w:val="0044488B"/>
    <w:rsid w:val="004573BB"/>
    <w:rsid w:val="004A2EC4"/>
    <w:rsid w:val="004D4F81"/>
    <w:rsid w:val="00556A69"/>
    <w:rsid w:val="005B4D13"/>
    <w:rsid w:val="005C4947"/>
    <w:rsid w:val="005D110C"/>
    <w:rsid w:val="00614A9B"/>
    <w:rsid w:val="0075097F"/>
    <w:rsid w:val="00803ECC"/>
    <w:rsid w:val="008E280C"/>
    <w:rsid w:val="00916450"/>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52033"/>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90B75-33B1-4217-B65F-98CC5CEC0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347</TotalTime>
  <Pages>6</Pages>
  <Words>5275</Words>
  <Characters>30072</Characters>
  <Application>Microsoft Office Word</Application>
  <DocSecurity>0</DocSecurity>
  <Lines>250</Lines>
  <Paragraphs>70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35277</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79</cp:revision>
  <cp:lastPrinted>2016-09-14T06:05:00Z</cp:lastPrinted>
  <dcterms:created xsi:type="dcterms:W3CDTF">2016-09-08T02:06:00Z</dcterms:created>
  <dcterms:modified xsi:type="dcterms:W3CDTF">2016-09-23T02:37:00Z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